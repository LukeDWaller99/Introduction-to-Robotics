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A1BC4" w14:textId="06B101E4" w:rsidR="00C74005" w:rsidRDefault="00C74005" w:rsidP="00781CE6">
      <w:pPr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bookmarkStart w:id="0" w:name="_GoBack"/>
      <w:bookmarkEnd w:id="0"/>
    </w:p>
    <w:p w14:paraId="1D9EE842" w14:textId="77777777" w:rsidR="00C003AC" w:rsidRDefault="005E239A" w:rsidP="00781CE6">
      <w:pPr>
        <w:pStyle w:val="ListParagraph"/>
        <w:numPr>
          <w:ilvl w:val="0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Peter Corke’s Robotic Toolbox </w:t>
      </w:r>
    </w:p>
    <w:p w14:paraId="19E17F99" w14:textId="1209D0E0" w:rsidR="00A57792" w:rsidRPr="00C003AC" w:rsidRDefault="005E239A" w:rsidP="00C003AC">
      <w:p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 w:rsidRPr="00C003AC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ab/>
      </w:r>
    </w:p>
    <w:p w14:paraId="0208DEFB" w14:textId="2560BBF2" w:rsidR="00C61B50" w:rsidRDefault="002D0114" w:rsidP="00781CE6">
      <w:pPr>
        <w:pStyle w:val="ListParagraph"/>
        <w:numPr>
          <w:ilvl w:val="0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6DOF</w:t>
      </w:r>
      <w:r w:rsidR="00A9654B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r</w:t>
      </w:r>
      <w:r w:rsidR="008058C1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obotic A</w:t>
      </w:r>
      <w:r w:rsidR="00A9654B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rm </w:t>
      </w:r>
    </w:p>
    <w:p w14:paraId="64A1B983" w14:textId="511D6972" w:rsidR="00950AAC" w:rsidRDefault="00950AAC" w:rsidP="00781CE6">
      <w:pPr>
        <w:jc w:val="both"/>
        <w:rPr>
          <w:rFonts w:ascii="Arial" w:hAnsi="Arial" w:cs="Arial"/>
          <w:sz w:val="28"/>
          <w:szCs w:val="28"/>
        </w:rPr>
      </w:pPr>
    </w:p>
    <w:p w14:paraId="1B127110" w14:textId="2D88289D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5B8AD28B" w14:textId="77777777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03480C51" w14:textId="3BAD5C9B" w:rsidR="008058C1" w:rsidRDefault="008058C1" w:rsidP="00781CE6">
      <w:pPr>
        <w:pStyle w:val="ListParagraph"/>
        <w:numPr>
          <w:ilvl w:val="0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Analysis of </w:t>
      </w:r>
      <w:r w:rsidR="002D011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6DOF robotic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arm from first principles</w:t>
      </w:r>
    </w:p>
    <w:p w14:paraId="458473FD" w14:textId="77777777" w:rsidR="007C778A" w:rsidRDefault="007C778A" w:rsidP="00781CE6">
      <w:pPr>
        <w:jc w:val="both"/>
        <w:rPr>
          <w:rFonts w:ascii="Arial" w:hAnsi="Arial" w:cs="Arial"/>
          <w:sz w:val="28"/>
          <w:szCs w:val="28"/>
        </w:rPr>
      </w:pPr>
    </w:p>
    <w:p w14:paraId="68A8D8AD" w14:textId="54E39E40" w:rsidR="008058C1" w:rsidRDefault="00C74005" w:rsidP="00781CE6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Transformation</w:t>
      </w:r>
      <w:r w:rsidR="003101AC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between </w:t>
      </w:r>
      <w:r w:rsidR="00C01BBD"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frame {1} to frame {0}</w:t>
      </w:r>
    </w:p>
    <w:p w14:paraId="3B3AD0A5" w14:textId="5A632A26" w:rsidR="00A57792" w:rsidRDefault="00A57792" w:rsidP="00A57792">
      <w:pPr>
        <w:pStyle w:val="ListParagraph"/>
        <w:spacing w:after="200" w:line="252" w:lineRule="auto"/>
        <w:ind w:left="360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2954D656" w14:textId="36AF759D" w:rsidR="00A57792" w:rsidRDefault="00A57792" w:rsidP="00A57792">
      <w:pPr>
        <w:pStyle w:val="ListParagraph"/>
        <w:spacing w:after="200" w:line="252" w:lineRule="auto"/>
        <w:ind w:left="360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043FCFBF" w14:textId="1F117F59" w:rsidR="00A57792" w:rsidRDefault="00A57792" w:rsidP="00A57792">
      <w:pPr>
        <w:pStyle w:val="ListParagraph"/>
        <w:spacing w:after="200" w:line="252" w:lineRule="auto"/>
        <w:ind w:left="360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7D4F2C34" w14:textId="77777777" w:rsidR="00A57792" w:rsidRPr="00C01BBD" w:rsidRDefault="00A57792" w:rsidP="00A57792">
      <w:pPr>
        <w:pStyle w:val="ListParagraph"/>
        <w:spacing w:after="200" w:line="252" w:lineRule="auto"/>
        <w:ind w:left="360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5CF83204" w14:textId="5EBF0B2B" w:rsidR="00C01BBD" w:rsidRPr="00C01BBD" w:rsidRDefault="00C74005" w:rsidP="00781CE6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Transformation</w:t>
      </w:r>
      <w:r w:rsidR="003101AC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between</w:t>
      </w:r>
      <w:r w:rsid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</w:t>
      </w:r>
      <w:r w:rsidR="00C01BBD"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frame {</w:t>
      </w:r>
      <w:r w:rsid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2</w:t>
      </w:r>
      <w:r w:rsidR="00C01BBD"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 to frame {</w:t>
      </w:r>
      <w:r w:rsid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1</w:t>
      </w:r>
      <w:r w:rsidR="00C01BBD"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</w:t>
      </w:r>
    </w:p>
    <w:p w14:paraId="37F850A5" w14:textId="615FD3E7" w:rsidR="00991416" w:rsidRDefault="00991416" w:rsidP="00991416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28"/>
          <w:szCs w:val="28"/>
        </w:rPr>
      </w:pPr>
    </w:p>
    <w:p w14:paraId="34513F6D" w14:textId="2BFB11C4" w:rsidR="00A57792" w:rsidRDefault="00A57792" w:rsidP="00991416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28"/>
          <w:szCs w:val="28"/>
        </w:rPr>
      </w:pPr>
    </w:p>
    <w:p w14:paraId="59E54586" w14:textId="77777777" w:rsidR="00A57792" w:rsidRPr="00417115" w:rsidRDefault="00A57792" w:rsidP="00991416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28"/>
          <w:szCs w:val="28"/>
        </w:rPr>
      </w:pPr>
    </w:p>
    <w:p w14:paraId="4BB8F2C3" w14:textId="068DDA6F" w:rsidR="00C01BBD" w:rsidRPr="00C01BBD" w:rsidRDefault="00C74005" w:rsidP="00781CE6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Transformation</w:t>
      </w:r>
      <w:r w:rsidR="003101AC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between </w:t>
      </w:r>
      <w:r w:rsidR="00C01BBD"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frame {</w:t>
      </w:r>
      <w:r w:rsid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3</w:t>
      </w:r>
      <w:r w:rsidR="00C01BBD"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 to frame {</w:t>
      </w:r>
      <w:r w:rsid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2</w:t>
      </w:r>
      <w:r w:rsidR="00C01BBD"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</w:t>
      </w:r>
    </w:p>
    <w:p w14:paraId="15999E32" w14:textId="4BA8FDCC" w:rsidR="00490A45" w:rsidRDefault="00490A45" w:rsidP="00781CE6">
      <w:pPr>
        <w:jc w:val="both"/>
        <w:rPr>
          <w:rFonts w:ascii="Arial" w:hAnsi="Arial" w:cs="Arial"/>
          <w:sz w:val="28"/>
          <w:szCs w:val="28"/>
        </w:rPr>
      </w:pPr>
    </w:p>
    <w:p w14:paraId="2D1D45F7" w14:textId="5711D9D0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62DDEC88" w14:textId="76C813CA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74AC2C48" w14:textId="0C2BC8C2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06C18509" w14:textId="77777777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6FA77586" w14:textId="304A299D" w:rsidR="002D0114" w:rsidRPr="00C01BBD" w:rsidRDefault="002D0114" w:rsidP="002D0114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Transformation between 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frame {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4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 to frame {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3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</w:t>
      </w:r>
    </w:p>
    <w:p w14:paraId="66422F28" w14:textId="4919537B" w:rsidR="002D0114" w:rsidRDefault="002D0114" w:rsidP="00781CE6">
      <w:pPr>
        <w:jc w:val="both"/>
        <w:rPr>
          <w:rFonts w:ascii="Arial" w:hAnsi="Arial" w:cs="Arial"/>
          <w:sz w:val="28"/>
          <w:szCs w:val="28"/>
        </w:rPr>
      </w:pPr>
    </w:p>
    <w:p w14:paraId="6BA46BC6" w14:textId="1DC77FD2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097F5C8E" w14:textId="760E6F13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22C834A6" w14:textId="77777777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51D5B78F" w14:textId="78AB9012" w:rsidR="002D0114" w:rsidRPr="00C01BBD" w:rsidRDefault="002D0114" w:rsidP="002D0114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Transformation between 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frame {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5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 to frame {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4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</w:t>
      </w:r>
    </w:p>
    <w:p w14:paraId="0ABB631B" w14:textId="75988ACF" w:rsidR="002D0114" w:rsidRDefault="002D0114" w:rsidP="00781CE6">
      <w:pPr>
        <w:jc w:val="both"/>
        <w:rPr>
          <w:rFonts w:ascii="Arial" w:hAnsi="Arial" w:cs="Arial"/>
          <w:sz w:val="28"/>
          <w:szCs w:val="28"/>
        </w:rPr>
      </w:pPr>
    </w:p>
    <w:p w14:paraId="7812247A" w14:textId="6B0E5122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1F4B6616" w14:textId="2A9820A7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29296529" w14:textId="77777777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55432416" w14:textId="6FBE80DE" w:rsidR="002D0114" w:rsidRPr="00C01BBD" w:rsidRDefault="002D0114" w:rsidP="002D0114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Transformation between 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frame {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6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 to frame {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5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</w:t>
      </w:r>
    </w:p>
    <w:p w14:paraId="0BCC42E7" w14:textId="77777777" w:rsidR="002D0114" w:rsidRDefault="002D0114" w:rsidP="002D0114">
      <w:pPr>
        <w:jc w:val="both"/>
        <w:rPr>
          <w:rFonts w:ascii="Arial" w:hAnsi="Arial" w:cs="Arial"/>
          <w:sz w:val="28"/>
          <w:szCs w:val="28"/>
        </w:rPr>
      </w:pPr>
    </w:p>
    <w:p w14:paraId="1EE26384" w14:textId="341A9C1A" w:rsidR="00DA241B" w:rsidRDefault="00DA241B" w:rsidP="00781CE6">
      <w:pPr>
        <w:jc w:val="both"/>
        <w:rPr>
          <w:rFonts w:ascii="Arial" w:hAnsi="Arial" w:cs="Arial"/>
          <w:sz w:val="28"/>
          <w:szCs w:val="28"/>
        </w:rPr>
      </w:pPr>
    </w:p>
    <w:p w14:paraId="7BE372D9" w14:textId="5FB9F421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7BD77538" w14:textId="77777777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0E061E18" w14:textId="521B3825" w:rsidR="007C778A" w:rsidRPr="00781CE6" w:rsidRDefault="00C01BBD" w:rsidP="002D0114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Forward kinematics: 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frame {</w:t>
      </w:r>
      <w:r w:rsidR="004E6B9B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6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 to frame {0}</w:t>
      </w:r>
    </w:p>
    <w:p w14:paraId="5AE2831E" w14:textId="13B8E061" w:rsidR="00F53905" w:rsidRDefault="00F53905" w:rsidP="00AB4E98">
      <w:pPr>
        <w:spacing w:before="100" w:beforeAutospacing="1" w:after="100" w:afterAutospacing="1"/>
        <w:jc w:val="right"/>
        <w:rPr>
          <w:rFonts w:ascii="Arial" w:hAnsi="Arial" w:cs="Arial"/>
          <w:sz w:val="28"/>
          <w:szCs w:val="28"/>
        </w:rPr>
      </w:pPr>
    </w:p>
    <w:p w14:paraId="3684A69B" w14:textId="77777777" w:rsidR="00A57792" w:rsidRDefault="00A57792" w:rsidP="00AB4E98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28"/>
          <w:szCs w:val="28"/>
        </w:rPr>
      </w:pPr>
    </w:p>
    <w:p w14:paraId="57A890BC" w14:textId="78C569B0" w:rsidR="00F53905" w:rsidRDefault="00F53905" w:rsidP="00AB4E98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28"/>
          <w:szCs w:val="28"/>
        </w:rPr>
      </w:pPr>
    </w:p>
    <w:p w14:paraId="48748CA2" w14:textId="77777777" w:rsidR="00F53905" w:rsidRPr="00417115" w:rsidRDefault="00F53905" w:rsidP="00AB4E98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28"/>
          <w:szCs w:val="28"/>
        </w:rPr>
      </w:pPr>
    </w:p>
    <w:p w14:paraId="2C70D512" w14:textId="54E2D22D" w:rsidR="005A6F18" w:rsidRPr="00A57792" w:rsidRDefault="00C01BBD" w:rsidP="00781CE6">
      <w:pPr>
        <w:pStyle w:val="ListParagraph"/>
        <w:numPr>
          <w:ilvl w:val="0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Analysis of </w:t>
      </w:r>
      <w:r w:rsidR="002D011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6DOF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arm using classical </w:t>
      </w:r>
      <w:proofErr w:type="spellStart"/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De</w:t>
      </w:r>
      <w:r w:rsidR="00A6560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n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avit-Hartenberg</w:t>
      </w:r>
      <w:proofErr w:type="spellEnd"/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Parameters</w:t>
      </w:r>
    </w:p>
    <w:p w14:paraId="5CFCE713" w14:textId="77777777" w:rsidR="00F53905" w:rsidRDefault="00F53905" w:rsidP="00781CE6">
      <w:pPr>
        <w:jc w:val="both"/>
        <w:rPr>
          <w:rFonts w:ascii="Arial" w:hAnsi="Arial" w:cs="Arial"/>
          <w:sz w:val="28"/>
          <w:szCs w:val="28"/>
        </w:rPr>
      </w:pPr>
    </w:p>
    <w:p w14:paraId="1FD95CC1" w14:textId="77777777" w:rsidR="005A6F18" w:rsidRDefault="005A6F18" w:rsidP="00781CE6">
      <w:pPr>
        <w:jc w:val="both"/>
        <w:rPr>
          <w:rFonts w:ascii="Arial" w:hAnsi="Arial" w:cs="Arial"/>
          <w:sz w:val="28"/>
          <w:szCs w:val="28"/>
        </w:rPr>
      </w:pPr>
    </w:p>
    <w:p w14:paraId="79F3F98D" w14:textId="362C3CAA" w:rsidR="005A6F18" w:rsidRDefault="00DA241B" w:rsidP="004E6B9B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Build the D</w:t>
      </w:r>
      <w:r w:rsidR="00A6560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enavit-Hartenberg </w:t>
      </w:r>
      <w:r w:rsidR="005A6F18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table</w:t>
      </w:r>
    </w:p>
    <w:p w14:paraId="23969B1E" w14:textId="77777777" w:rsidR="00F53905" w:rsidRDefault="00F53905" w:rsidP="00781CE6">
      <w:p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</w:rPr>
      </w:pPr>
    </w:p>
    <w:p w14:paraId="7FF7C958" w14:textId="77777777" w:rsidR="00991416" w:rsidRDefault="00991416" w:rsidP="00781CE6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62BC0C64" w14:textId="77777777" w:rsidR="007C778A" w:rsidRPr="007C778A" w:rsidRDefault="007C778A" w:rsidP="00781CE6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4723FCBA" w14:textId="427BF280" w:rsidR="00F61256" w:rsidRPr="003C0B0A" w:rsidRDefault="003C0B0A" w:rsidP="004E6B9B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Forward kinematics</w:t>
      </w:r>
    </w:p>
    <w:p w14:paraId="27BA99C9" w14:textId="3CAA804C" w:rsidR="00FB77DB" w:rsidRDefault="00FB77DB" w:rsidP="004E6B9B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28"/>
          <w:szCs w:val="28"/>
        </w:rPr>
      </w:pPr>
    </w:p>
    <w:p w14:paraId="77258BF8" w14:textId="77777777" w:rsidR="00FB77DB" w:rsidRPr="00417115" w:rsidRDefault="00FB77DB" w:rsidP="004E6B9B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28"/>
          <w:szCs w:val="28"/>
        </w:rPr>
      </w:pPr>
    </w:p>
    <w:p w14:paraId="515CCCFF" w14:textId="62CFCB5C" w:rsidR="0079322D" w:rsidRPr="00596AD9" w:rsidRDefault="00596AD9" w:rsidP="004E6B9B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Display default </w:t>
      </w:r>
      <w:r w:rsidR="007C778A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configuration</w:t>
      </w:r>
    </w:p>
    <w:p w14:paraId="2D8CC679" w14:textId="77777777" w:rsidR="00FB77DB" w:rsidRPr="004E6B9B" w:rsidRDefault="00FB77DB" w:rsidP="004E6B9B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28"/>
          <w:szCs w:val="28"/>
        </w:rPr>
      </w:pPr>
    </w:p>
    <w:p w14:paraId="61576A70" w14:textId="18D47274" w:rsidR="00F61256" w:rsidRDefault="0079322D" w:rsidP="004E6B9B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 w:rsidRPr="00596AD9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lastRenderedPageBreak/>
        <w:t xml:space="preserve"> </w:t>
      </w:r>
      <w:r w:rsidR="00596AD9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Build interactive model</w:t>
      </w:r>
    </w:p>
    <w:p w14:paraId="555D9192" w14:textId="77777777" w:rsidR="00A57792" w:rsidRPr="00A57792" w:rsidRDefault="00A57792" w:rsidP="00A57792">
      <w:pPr>
        <w:pStyle w:val="ListParagrap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29379BB7" w14:textId="77777777" w:rsidR="00A57792" w:rsidRPr="00596AD9" w:rsidRDefault="00A57792" w:rsidP="00A57792">
      <w:pPr>
        <w:pStyle w:val="ListParagraph"/>
        <w:spacing w:after="200" w:line="252" w:lineRule="auto"/>
        <w:ind w:left="360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7D766F80" w14:textId="77777777" w:rsidR="00FB77DB" w:rsidRDefault="00FB77DB" w:rsidP="00781CE6">
      <w:pPr>
        <w:jc w:val="both"/>
        <w:rPr>
          <w:rFonts w:ascii="Arial" w:hAnsi="Arial" w:cs="Arial"/>
          <w:sz w:val="28"/>
          <w:szCs w:val="28"/>
        </w:rPr>
      </w:pPr>
    </w:p>
    <w:p w14:paraId="294FB608" w14:textId="511F5754" w:rsidR="00596AD9" w:rsidRPr="00596AD9" w:rsidRDefault="00596AD9" w:rsidP="004E6B9B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Build scatter plot of random arm locations</w:t>
      </w:r>
    </w:p>
    <w:p w14:paraId="55E4137C" w14:textId="5F2B3D1D" w:rsidR="00B127E3" w:rsidRDefault="00B127E3" w:rsidP="00B127E3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28"/>
          <w:szCs w:val="28"/>
        </w:rPr>
      </w:pPr>
    </w:p>
    <w:p w14:paraId="11B4C712" w14:textId="566BA812" w:rsidR="00596AD9" w:rsidRPr="00596AD9" w:rsidRDefault="00596AD9" w:rsidP="00781CE6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473C8526" w14:textId="4443A0AC" w:rsidR="00596AD9" w:rsidRPr="00596AD9" w:rsidRDefault="00596AD9" w:rsidP="004E6B9B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Animated trajectory following</w:t>
      </w:r>
    </w:p>
    <w:p w14:paraId="54C9BA59" w14:textId="77777777" w:rsidR="001D045F" w:rsidRPr="002B6820" w:rsidRDefault="001D045F" w:rsidP="00781CE6">
      <w:pPr>
        <w:jc w:val="both"/>
        <w:rPr>
          <w:rFonts w:ascii="Arial" w:hAnsi="Arial" w:cs="Arial"/>
          <w:sz w:val="28"/>
          <w:szCs w:val="28"/>
        </w:rPr>
      </w:pPr>
    </w:p>
    <w:sectPr w:rsidR="001D045F" w:rsidRPr="002B6820" w:rsidSect="00BD48F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7B715" w14:textId="77777777" w:rsidR="00410414" w:rsidRDefault="00410414">
      <w:r>
        <w:separator/>
      </w:r>
    </w:p>
  </w:endnote>
  <w:endnote w:type="continuationSeparator" w:id="0">
    <w:p w14:paraId="70E4F2FB" w14:textId="77777777" w:rsidR="00410414" w:rsidRDefault="00410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02CE0" w14:textId="77777777" w:rsidR="007B6E7A" w:rsidRDefault="007B6E7A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16651D" w14:textId="77777777" w:rsidR="007B6E7A" w:rsidRDefault="007B6E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49D1F" w14:textId="77777777" w:rsidR="007B6E7A" w:rsidRPr="004D6206" w:rsidRDefault="007B6E7A" w:rsidP="001724F9">
    <w:pPr>
      <w:pStyle w:val="Footer"/>
      <w:pBdr>
        <w:top w:val="doub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C4989">
      <w:rPr>
        <w:noProof/>
      </w:rPr>
      <w:t>1</w:t>
    </w:r>
    <w:r>
      <w:rPr>
        <w:noProof/>
      </w:rPr>
      <w:fldChar w:fldCharType="end"/>
    </w:r>
    <w:r>
      <w:t xml:space="preserve"> of </w:t>
    </w:r>
    <w:r w:rsidR="00FB05CF">
      <w:fldChar w:fldCharType="begin"/>
    </w:r>
    <w:r w:rsidR="00FB05CF">
      <w:instrText xml:space="preserve"> NUMPAGES </w:instrText>
    </w:r>
    <w:r w:rsidR="00FB05CF">
      <w:fldChar w:fldCharType="separate"/>
    </w:r>
    <w:r w:rsidR="00FC4989">
      <w:rPr>
        <w:noProof/>
      </w:rPr>
      <w:t>8</w:t>
    </w:r>
    <w:r w:rsidR="00FB05CF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0D39E" w14:textId="77777777" w:rsidR="007B6E7A" w:rsidRDefault="007B6E7A" w:rsidP="008D3386">
    <w:pPr>
      <w:pStyle w:val="Footer"/>
      <w:pBdr>
        <w:top w:val="doub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of </w:t>
    </w:r>
    <w:r w:rsidR="00FB05CF">
      <w:fldChar w:fldCharType="begin"/>
    </w:r>
    <w:r w:rsidR="00FB05CF">
      <w:instrText xml:space="preserve"> NUMPAGES </w:instrText>
    </w:r>
    <w:r w:rsidR="00FB05CF">
      <w:fldChar w:fldCharType="separate"/>
    </w:r>
    <w:r w:rsidR="00FC4989">
      <w:rPr>
        <w:noProof/>
      </w:rPr>
      <w:t>8</w:t>
    </w:r>
    <w:r w:rsidR="00FB05C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EE2EE" w14:textId="77777777" w:rsidR="00410414" w:rsidRDefault="00410414">
      <w:r>
        <w:separator/>
      </w:r>
    </w:p>
  </w:footnote>
  <w:footnote w:type="continuationSeparator" w:id="0">
    <w:p w14:paraId="70BA18A9" w14:textId="77777777" w:rsidR="00410414" w:rsidRDefault="00410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E0D83" w14:textId="4943A853" w:rsidR="00EC14A4" w:rsidRDefault="00EC14A4" w:rsidP="00670AEA">
    <w:pPr>
      <w:pStyle w:val="Headerfirstpage"/>
      <w:rPr>
        <w:sz w:val="32"/>
        <w:szCs w:val="32"/>
      </w:rPr>
    </w:pPr>
    <w:r>
      <w:rPr>
        <w:sz w:val="32"/>
        <w:szCs w:val="32"/>
      </w:rPr>
      <w:t>ROCO2</w:t>
    </w:r>
    <w:r w:rsidR="00B53839">
      <w:rPr>
        <w:sz w:val="32"/>
        <w:szCs w:val="32"/>
      </w:rPr>
      <w:t>24 Introduction to robotics</w:t>
    </w:r>
    <w:r w:rsidRPr="00EC04F7">
      <w:rPr>
        <w:sz w:val="32"/>
        <w:szCs w:val="32"/>
      </w:rPr>
      <w:t xml:space="preserve"> </w:t>
    </w:r>
    <w:r w:rsidR="00EC04F7" w:rsidRPr="00EC04F7">
      <w:rPr>
        <w:sz w:val="32"/>
        <w:szCs w:val="32"/>
      </w:rPr>
      <w:t xml:space="preserve">coursework </w:t>
    </w:r>
    <w:r>
      <w:rPr>
        <w:sz w:val="32"/>
        <w:szCs w:val="32"/>
      </w:rPr>
      <w:t>20</w:t>
    </w:r>
    <w:r w:rsidR="00283544">
      <w:rPr>
        <w:sz w:val="32"/>
        <w:szCs w:val="32"/>
      </w:rPr>
      <w:t>20</w:t>
    </w:r>
  </w:p>
  <w:p w14:paraId="2512EF39" w14:textId="4B859DEE" w:rsidR="00EC04F7" w:rsidRDefault="00EC04F7" w:rsidP="00EC04F7">
    <w:pPr>
      <w:pStyle w:val="Headerfirstpage"/>
      <w:rPr>
        <w:rFonts w:cs="MV Boli"/>
        <w:sz w:val="32"/>
        <w:szCs w:val="32"/>
      </w:rPr>
    </w:pPr>
    <w:r>
      <w:rPr>
        <w:rFonts w:cs="MV Boli"/>
        <w:sz w:val="32"/>
        <w:szCs w:val="32"/>
      </w:rPr>
      <w:t xml:space="preserve">Student number: </w:t>
    </w:r>
    <w:proofErr w:type="spellStart"/>
    <w:r>
      <w:rPr>
        <w:rFonts w:cs="MV Boli"/>
        <w:sz w:val="32"/>
        <w:szCs w:val="32"/>
      </w:rPr>
      <w:t>xxxxxxxx</w:t>
    </w:r>
    <w:proofErr w:type="spellEnd"/>
  </w:p>
  <w:p w14:paraId="4E26C61F" w14:textId="77777777" w:rsidR="007B6E7A" w:rsidRDefault="007B6E7A" w:rsidP="00BD48F8">
    <w:pPr>
      <w:pStyle w:val="Header"/>
      <w:tabs>
        <w:tab w:val="clear" w:pos="4153"/>
        <w:tab w:val="clear" w:pos="8306"/>
        <w:tab w:val="left" w:pos="547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E2544" w14:textId="77777777" w:rsidR="007B6E7A" w:rsidRPr="000F34D7" w:rsidRDefault="007B6E7A" w:rsidP="00BD48F8">
    <w:pPr>
      <w:pStyle w:val="Headerfirstpage"/>
      <w:rPr>
        <w:rFonts w:cs="MV Boli"/>
        <w:sz w:val="32"/>
        <w:szCs w:val="32"/>
      </w:rPr>
    </w:pPr>
    <w:r w:rsidRPr="000F34D7">
      <w:rPr>
        <w:rFonts w:cs="MV Boli"/>
        <w:sz w:val="32"/>
        <w:szCs w:val="32"/>
      </w:rPr>
      <w:t>R</w:t>
    </w:r>
    <w:r>
      <w:rPr>
        <w:rFonts w:cs="MV Boli"/>
        <w:sz w:val="32"/>
        <w:szCs w:val="32"/>
      </w:rPr>
      <w:t>OCO221</w:t>
    </w:r>
    <w:r w:rsidRPr="000F34D7">
      <w:rPr>
        <w:rFonts w:cs="MV Boli"/>
        <w:sz w:val="32"/>
        <w:szCs w:val="32"/>
      </w:rPr>
      <w:t xml:space="preserve"> Motor Control</w:t>
    </w:r>
    <w:r>
      <w:rPr>
        <w:rFonts w:cs="MV Boli"/>
        <w:sz w:val="32"/>
        <w:szCs w:val="32"/>
      </w:rPr>
      <w:t xml:space="preserve"> 201</w:t>
    </w:r>
    <w:r w:rsidRPr="000F34D7">
      <w:rPr>
        <w:rFonts w:cs="MV Boli"/>
        <w:sz w:val="32"/>
        <w:szCs w:val="32"/>
      </w:rPr>
      <w:t>5</w:t>
    </w:r>
  </w:p>
  <w:p w14:paraId="7018958A" w14:textId="77777777" w:rsidR="007B6E7A" w:rsidRDefault="007B6E7A" w:rsidP="00BD48F8">
    <w:pPr>
      <w:pStyle w:val="Headerfirstpage"/>
      <w:rPr>
        <w:rFonts w:cs="MV Boli"/>
        <w:sz w:val="32"/>
        <w:szCs w:val="32"/>
      </w:rPr>
    </w:pPr>
    <w:r w:rsidRPr="000F34D7">
      <w:rPr>
        <w:rFonts w:cs="MV Boli"/>
        <w:sz w:val="32"/>
        <w:szCs w:val="32"/>
      </w:rPr>
      <w:t xml:space="preserve">Practical </w:t>
    </w:r>
    <w:r>
      <w:rPr>
        <w:rFonts w:cs="MV Boli"/>
        <w:sz w:val="32"/>
        <w:szCs w:val="32"/>
      </w:rPr>
      <w:t>1</w:t>
    </w:r>
    <w:r w:rsidRPr="000F34D7">
      <w:rPr>
        <w:rFonts w:cs="MV Boli"/>
        <w:sz w:val="32"/>
        <w:szCs w:val="32"/>
      </w:rPr>
      <w:t xml:space="preserve">: </w:t>
    </w:r>
    <w:r>
      <w:rPr>
        <w:rFonts w:cs="MV Boli"/>
        <w:sz w:val="32"/>
        <w:szCs w:val="32"/>
      </w:rPr>
      <w:t>Incremental encoder</w:t>
    </w:r>
  </w:p>
  <w:p w14:paraId="7A2DC84A" w14:textId="77777777" w:rsidR="007B6E7A" w:rsidRPr="00BD48F8" w:rsidRDefault="007B6E7A" w:rsidP="00BD48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870_"/>
      </v:shape>
    </w:pict>
  </w:numPicBullet>
  <w:numPicBullet w:numPicBulletId="1">
    <w:pict>
      <v:shape id="_x0000_i1027" type="#_x0000_t75" style="width:10.5pt;height:10.5pt" o:bullet="t">
        <v:imagedata r:id="rId2" o:title="BD21294_"/>
      </v:shape>
    </w:pict>
  </w:numPicBullet>
  <w:abstractNum w:abstractNumId="0" w15:restartNumberingAfterBreak="0">
    <w:nsid w:val="FFFFFF7C"/>
    <w:multiLevelType w:val="singleLevel"/>
    <w:tmpl w:val="6AA6DEC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48E90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B280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E18F7F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6BA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0C17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384E0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74BCC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0450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4E02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235BC"/>
    <w:multiLevelType w:val="hybridMultilevel"/>
    <w:tmpl w:val="A02A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5A4F68"/>
    <w:multiLevelType w:val="hybridMultilevel"/>
    <w:tmpl w:val="08723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B0568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45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C27DE3"/>
    <w:multiLevelType w:val="hybridMultilevel"/>
    <w:tmpl w:val="BB809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00320F"/>
    <w:multiLevelType w:val="hybridMultilevel"/>
    <w:tmpl w:val="7206C816"/>
    <w:lvl w:ilvl="0" w:tplc="6E52CF70">
      <w:start w:val="1"/>
      <w:numFmt w:val="bullet"/>
      <w:pStyle w:val="Bullets"/>
      <w:lvlText w:val=""/>
      <w:lvlPicBulletId w:val="0"/>
      <w:lvlJc w:val="left"/>
      <w:pPr>
        <w:ind w:left="717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37B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B96820"/>
    <w:multiLevelType w:val="multilevel"/>
    <w:tmpl w:val="A0CC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3D4B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17C74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D53A1"/>
    <w:multiLevelType w:val="multilevel"/>
    <w:tmpl w:val="3B602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FE22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430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EE75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1253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6936AE"/>
    <w:multiLevelType w:val="hybridMultilevel"/>
    <w:tmpl w:val="D182F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044258"/>
    <w:multiLevelType w:val="hybridMultilevel"/>
    <w:tmpl w:val="B4F0D0F8"/>
    <w:lvl w:ilvl="0" w:tplc="62803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65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347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E2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320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72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41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229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88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2D322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3C871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351484"/>
    <w:multiLevelType w:val="hybridMultilevel"/>
    <w:tmpl w:val="E25445DA"/>
    <w:lvl w:ilvl="0" w:tplc="F9E8C28A">
      <w:start w:val="1"/>
      <w:numFmt w:val="bullet"/>
      <w:pStyle w:val="Instructions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66BDD"/>
    <w:multiLevelType w:val="hybridMultilevel"/>
    <w:tmpl w:val="158E31A8"/>
    <w:lvl w:ilvl="0" w:tplc="EEEEB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31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A0B70CF"/>
    <w:multiLevelType w:val="hybridMultilevel"/>
    <w:tmpl w:val="13C83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0D4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AE72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3028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20615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5CE40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7235921"/>
    <w:multiLevelType w:val="hybridMultilevel"/>
    <w:tmpl w:val="06A2F582"/>
    <w:lvl w:ilvl="0" w:tplc="0CF80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521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788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C22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744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560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C5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2A5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522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8523AAA"/>
    <w:multiLevelType w:val="hybridMultilevel"/>
    <w:tmpl w:val="7E00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BC02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9"/>
  </w:num>
  <w:num w:numId="13">
    <w:abstractNumId w:val="30"/>
  </w:num>
  <w:num w:numId="14">
    <w:abstractNumId w:val="33"/>
  </w:num>
  <w:num w:numId="15">
    <w:abstractNumId w:val="18"/>
  </w:num>
  <w:num w:numId="16">
    <w:abstractNumId w:val="40"/>
  </w:num>
  <w:num w:numId="17">
    <w:abstractNumId w:val="34"/>
  </w:num>
  <w:num w:numId="18">
    <w:abstractNumId w:val="27"/>
  </w:num>
  <w:num w:numId="19">
    <w:abstractNumId w:val="32"/>
  </w:num>
  <w:num w:numId="20">
    <w:abstractNumId w:val="11"/>
  </w:num>
  <w:num w:numId="21">
    <w:abstractNumId w:val="39"/>
  </w:num>
  <w:num w:numId="22">
    <w:abstractNumId w:val="19"/>
  </w:num>
  <w:num w:numId="23">
    <w:abstractNumId w:val="10"/>
  </w:num>
  <w:num w:numId="24">
    <w:abstractNumId w:val="26"/>
  </w:num>
  <w:num w:numId="25">
    <w:abstractNumId w:val="25"/>
  </w:num>
  <w:num w:numId="26">
    <w:abstractNumId w:val="38"/>
  </w:num>
  <w:num w:numId="27">
    <w:abstractNumId w:val="14"/>
  </w:num>
  <w:num w:numId="28">
    <w:abstractNumId w:val="16"/>
  </w:num>
  <w:num w:numId="29">
    <w:abstractNumId w:val="13"/>
  </w:num>
  <w:num w:numId="30">
    <w:abstractNumId w:val="28"/>
  </w:num>
  <w:num w:numId="31">
    <w:abstractNumId w:val="37"/>
  </w:num>
  <w:num w:numId="32">
    <w:abstractNumId w:val="20"/>
  </w:num>
  <w:num w:numId="33">
    <w:abstractNumId w:val="17"/>
  </w:num>
  <w:num w:numId="34">
    <w:abstractNumId w:val="35"/>
  </w:num>
  <w:num w:numId="35">
    <w:abstractNumId w:val="23"/>
  </w:num>
  <w:num w:numId="36">
    <w:abstractNumId w:val="31"/>
  </w:num>
  <w:num w:numId="37">
    <w:abstractNumId w:val="36"/>
  </w:num>
  <w:num w:numId="38">
    <w:abstractNumId w:val="12"/>
  </w:num>
  <w:num w:numId="39">
    <w:abstractNumId w:val="22"/>
  </w:num>
  <w:num w:numId="40">
    <w:abstractNumId w:val="21"/>
  </w:num>
  <w:num w:numId="41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28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A5"/>
    <w:rsid w:val="00001C42"/>
    <w:rsid w:val="00013A29"/>
    <w:rsid w:val="000168A4"/>
    <w:rsid w:val="000171E6"/>
    <w:rsid w:val="0002038B"/>
    <w:rsid w:val="00021120"/>
    <w:rsid w:val="00023328"/>
    <w:rsid w:val="000235C1"/>
    <w:rsid w:val="00026940"/>
    <w:rsid w:val="0002715D"/>
    <w:rsid w:val="00027ADA"/>
    <w:rsid w:val="00031192"/>
    <w:rsid w:val="00032A29"/>
    <w:rsid w:val="0004307E"/>
    <w:rsid w:val="00043EF2"/>
    <w:rsid w:val="000466F0"/>
    <w:rsid w:val="00047873"/>
    <w:rsid w:val="0005149B"/>
    <w:rsid w:val="00053794"/>
    <w:rsid w:val="00054905"/>
    <w:rsid w:val="00070CB7"/>
    <w:rsid w:val="00071276"/>
    <w:rsid w:val="00072436"/>
    <w:rsid w:val="0007258F"/>
    <w:rsid w:val="000729E4"/>
    <w:rsid w:val="00073B7D"/>
    <w:rsid w:val="00080A48"/>
    <w:rsid w:val="00087421"/>
    <w:rsid w:val="00087F49"/>
    <w:rsid w:val="00090A63"/>
    <w:rsid w:val="00092290"/>
    <w:rsid w:val="00093C6F"/>
    <w:rsid w:val="00095543"/>
    <w:rsid w:val="000A41F4"/>
    <w:rsid w:val="000A5243"/>
    <w:rsid w:val="000A725B"/>
    <w:rsid w:val="000A74F8"/>
    <w:rsid w:val="000B1DA7"/>
    <w:rsid w:val="000B742C"/>
    <w:rsid w:val="000C04C3"/>
    <w:rsid w:val="000C144D"/>
    <w:rsid w:val="000C191D"/>
    <w:rsid w:val="000C238D"/>
    <w:rsid w:val="000C3F0E"/>
    <w:rsid w:val="000C40DA"/>
    <w:rsid w:val="000D1257"/>
    <w:rsid w:val="000D1A25"/>
    <w:rsid w:val="000D2075"/>
    <w:rsid w:val="000D4106"/>
    <w:rsid w:val="000D5086"/>
    <w:rsid w:val="000D557E"/>
    <w:rsid w:val="000D65A7"/>
    <w:rsid w:val="000D7A5A"/>
    <w:rsid w:val="000D7B05"/>
    <w:rsid w:val="000E1DEF"/>
    <w:rsid w:val="000E264C"/>
    <w:rsid w:val="000E3A9D"/>
    <w:rsid w:val="000E614F"/>
    <w:rsid w:val="000F30FC"/>
    <w:rsid w:val="000F34D7"/>
    <w:rsid w:val="000F41D9"/>
    <w:rsid w:val="000F7E77"/>
    <w:rsid w:val="00110083"/>
    <w:rsid w:val="00120612"/>
    <w:rsid w:val="001210F3"/>
    <w:rsid w:val="00121A2E"/>
    <w:rsid w:val="00123992"/>
    <w:rsid w:val="0012418C"/>
    <w:rsid w:val="0012430A"/>
    <w:rsid w:val="00130D4A"/>
    <w:rsid w:val="00131CBB"/>
    <w:rsid w:val="00131D87"/>
    <w:rsid w:val="00133016"/>
    <w:rsid w:val="00135D56"/>
    <w:rsid w:val="0013731F"/>
    <w:rsid w:val="00142725"/>
    <w:rsid w:val="001434F7"/>
    <w:rsid w:val="00144665"/>
    <w:rsid w:val="00150E46"/>
    <w:rsid w:val="0015236D"/>
    <w:rsid w:val="00152B35"/>
    <w:rsid w:val="00153438"/>
    <w:rsid w:val="00154B0E"/>
    <w:rsid w:val="00156C76"/>
    <w:rsid w:val="0016259D"/>
    <w:rsid w:val="0016634D"/>
    <w:rsid w:val="001724F9"/>
    <w:rsid w:val="00175D29"/>
    <w:rsid w:val="00180E87"/>
    <w:rsid w:val="00182C70"/>
    <w:rsid w:val="001846E3"/>
    <w:rsid w:val="001871A6"/>
    <w:rsid w:val="001873DD"/>
    <w:rsid w:val="00191898"/>
    <w:rsid w:val="001927B1"/>
    <w:rsid w:val="00194A82"/>
    <w:rsid w:val="00196EEA"/>
    <w:rsid w:val="001B01A0"/>
    <w:rsid w:val="001B1BCB"/>
    <w:rsid w:val="001B2B06"/>
    <w:rsid w:val="001B351D"/>
    <w:rsid w:val="001B41FE"/>
    <w:rsid w:val="001C29C6"/>
    <w:rsid w:val="001C2CE5"/>
    <w:rsid w:val="001C76F7"/>
    <w:rsid w:val="001D045F"/>
    <w:rsid w:val="001D071A"/>
    <w:rsid w:val="001D0E5C"/>
    <w:rsid w:val="001D1EC5"/>
    <w:rsid w:val="001D3AC7"/>
    <w:rsid w:val="001E30E3"/>
    <w:rsid w:val="001E577F"/>
    <w:rsid w:val="001E5A69"/>
    <w:rsid w:val="001F5399"/>
    <w:rsid w:val="00204C52"/>
    <w:rsid w:val="00210FCE"/>
    <w:rsid w:val="00211822"/>
    <w:rsid w:val="00212D8F"/>
    <w:rsid w:val="00213439"/>
    <w:rsid w:val="00216045"/>
    <w:rsid w:val="0021622F"/>
    <w:rsid w:val="00226D8A"/>
    <w:rsid w:val="00227CC8"/>
    <w:rsid w:val="002361C5"/>
    <w:rsid w:val="00240C7A"/>
    <w:rsid w:val="002506E3"/>
    <w:rsid w:val="0025164A"/>
    <w:rsid w:val="00253D9F"/>
    <w:rsid w:val="002541ED"/>
    <w:rsid w:val="0025767B"/>
    <w:rsid w:val="002624D8"/>
    <w:rsid w:val="00262865"/>
    <w:rsid w:val="002666A4"/>
    <w:rsid w:val="0027005F"/>
    <w:rsid w:val="0027010A"/>
    <w:rsid w:val="00277924"/>
    <w:rsid w:val="00280182"/>
    <w:rsid w:val="0028303F"/>
    <w:rsid w:val="00283544"/>
    <w:rsid w:val="00287692"/>
    <w:rsid w:val="00293735"/>
    <w:rsid w:val="002A7853"/>
    <w:rsid w:val="002B462F"/>
    <w:rsid w:val="002B5C02"/>
    <w:rsid w:val="002B6820"/>
    <w:rsid w:val="002D0114"/>
    <w:rsid w:val="002D389D"/>
    <w:rsid w:val="002D3DA3"/>
    <w:rsid w:val="002D40B2"/>
    <w:rsid w:val="002D6963"/>
    <w:rsid w:val="002E031E"/>
    <w:rsid w:val="002E1610"/>
    <w:rsid w:val="002E5C64"/>
    <w:rsid w:val="002F2E03"/>
    <w:rsid w:val="0030165F"/>
    <w:rsid w:val="00302158"/>
    <w:rsid w:val="003101AC"/>
    <w:rsid w:val="00310644"/>
    <w:rsid w:val="0032211F"/>
    <w:rsid w:val="00322120"/>
    <w:rsid w:val="00324043"/>
    <w:rsid w:val="003265B5"/>
    <w:rsid w:val="00330765"/>
    <w:rsid w:val="00332226"/>
    <w:rsid w:val="00335269"/>
    <w:rsid w:val="00350CE8"/>
    <w:rsid w:val="00354707"/>
    <w:rsid w:val="00356CED"/>
    <w:rsid w:val="00360368"/>
    <w:rsid w:val="003678D4"/>
    <w:rsid w:val="00373D13"/>
    <w:rsid w:val="00382454"/>
    <w:rsid w:val="00387B11"/>
    <w:rsid w:val="003920FF"/>
    <w:rsid w:val="00393476"/>
    <w:rsid w:val="00394C8D"/>
    <w:rsid w:val="003A1150"/>
    <w:rsid w:val="003A3CF2"/>
    <w:rsid w:val="003C0B0A"/>
    <w:rsid w:val="003C1736"/>
    <w:rsid w:val="003C1C3A"/>
    <w:rsid w:val="003C3052"/>
    <w:rsid w:val="003C3E91"/>
    <w:rsid w:val="003C4BEC"/>
    <w:rsid w:val="003C5B23"/>
    <w:rsid w:val="003D2E17"/>
    <w:rsid w:val="003D3C16"/>
    <w:rsid w:val="003D5526"/>
    <w:rsid w:val="003D6F31"/>
    <w:rsid w:val="003E1ABC"/>
    <w:rsid w:val="003E1AFA"/>
    <w:rsid w:val="003E4C97"/>
    <w:rsid w:val="003F0B37"/>
    <w:rsid w:val="003F17FD"/>
    <w:rsid w:val="003F44D3"/>
    <w:rsid w:val="00403A82"/>
    <w:rsid w:val="00405986"/>
    <w:rsid w:val="00405BB2"/>
    <w:rsid w:val="00406AD3"/>
    <w:rsid w:val="00407ED0"/>
    <w:rsid w:val="00410414"/>
    <w:rsid w:val="0041244B"/>
    <w:rsid w:val="0041679B"/>
    <w:rsid w:val="00417115"/>
    <w:rsid w:val="004204D2"/>
    <w:rsid w:val="0042327B"/>
    <w:rsid w:val="00425C35"/>
    <w:rsid w:val="00426D67"/>
    <w:rsid w:val="00432565"/>
    <w:rsid w:val="00433689"/>
    <w:rsid w:val="00436179"/>
    <w:rsid w:val="00437AFC"/>
    <w:rsid w:val="00441056"/>
    <w:rsid w:val="00443FA2"/>
    <w:rsid w:val="00454F5E"/>
    <w:rsid w:val="00455901"/>
    <w:rsid w:val="004571C4"/>
    <w:rsid w:val="00462BBD"/>
    <w:rsid w:val="00470EF1"/>
    <w:rsid w:val="0047163C"/>
    <w:rsid w:val="00474540"/>
    <w:rsid w:val="00475A45"/>
    <w:rsid w:val="004864ED"/>
    <w:rsid w:val="00490A45"/>
    <w:rsid w:val="004920D9"/>
    <w:rsid w:val="00493552"/>
    <w:rsid w:val="00493648"/>
    <w:rsid w:val="00496583"/>
    <w:rsid w:val="00496708"/>
    <w:rsid w:val="00496CD6"/>
    <w:rsid w:val="00497290"/>
    <w:rsid w:val="004A069D"/>
    <w:rsid w:val="004A0B98"/>
    <w:rsid w:val="004A1CEE"/>
    <w:rsid w:val="004A1DB4"/>
    <w:rsid w:val="004A2FA4"/>
    <w:rsid w:val="004A5ACE"/>
    <w:rsid w:val="004B0241"/>
    <w:rsid w:val="004B2632"/>
    <w:rsid w:val="004C61FE"/>
    <w:rsid w:val="004C7674"/>
    <w:rsid w:val="004D3E92"/>
    <w:rsid w:val="004D58CE"/>
    <w:rsid w:val="004D6206"/>
    <w:rsid w:val="004D77CA"/>
    <w:rsid w:val="004E1404"/>
    <w:rsid w:val="004E343C"/>
    <w:rsid w:val="004E39D3"/>
    <w:rsid w:val="004E4E8D"/>
    <w:rsid w:val="004E5C2B"/>
    <w:rsid w:val="004E6B9B"/>
    <w:rsid w:val="004F29C4"/>
    <w:rsid w:val="004F7803"/>
    <w:rsid w:val="005129B1"/>
    <w:rsid w:val="005142E5"/>
    <w:rsid w:val="00521F34"/>
    <w:rsid w:val="00525B56"/>
    <w:rsid w:val="00527100"/>
    <w:rsid w:val="00532250"/>
    <w:rsid w:val="00532BA4"/>
    <w:rsid w:val="0053603C"/>
    <w:rsid w:val="005435EC"/>
    <w:rsid w:val="00543E39"/>
    <w:rsid w:val="005457F1"/>
    <w:rsid w:val="005472CD"/>
    <w:rsid w:val="00551504"/>
    <w:rsid w:val="005533B0"/>
    <w:rsid w:val="0055424A"/>
    <w:rsid w:val="005554AA"/>
    <w:rsid w:val="00556159"/>
    <w:rsid w:val="0056379D"/>
    <w:rsid w:val="00564CF3"/>
    <w:rsid w:val="005650FC"/>
    <w:rsid w:val="00565E99"/>
    <w:rsid w:val="00571E81"/>
    <w:rsid w:val="00585AFE"/>
    <w:rsid w:val="005871D1"/>
    <w:rsid w:val="0058797F"/>
    <w:rsid w:val="00593759"/>
    <w:rsid w:val="005940B3"/>
    <w:rsid w:val="00596AD9"/>
    <w:rsid w:val="005A0893"/>
    <w:rsid w:val="005A0ED7"/>
    <w:rsid w:val="005A111A"/>
    <w:rsid w:val="005A23C6"/>
    <w:rsid w:val="005A6F18"/>
    <w:rsid w:val="005A76AA"/>
    <w:rsid w:val="005B0799"/>
    <w:rsid w:val="005B1749"/>
    <w:rsid w:val="005B2F33"/>
    <w:rsid w:val="005B480C"/>
    <w:rsid w:val="005C7F4A"/>
    <w:rsid w:val="005D0D8C"/>
    <w:rsid w:val="005D100F"/>
    <w:rsid w:val="005E239A"/>
    <w:rsid w:val="005E38FF"/>
    <w:rsid w:val="005E48FB"/>
    <w:rsid w:val="005E51BC"/>
    <w:rsid w:val="005F0D68"/>
    <w:rsid w:val="005F1158"/>
    <w:rsid w:val="005F40AF"/>
    <w:rsid w:val="005F53AA"/>
    <w:rsid w:val="005F568D"/>
    <w:rsid w:val="005F7E73"/>
    <w:rsid w:val="00605232"/>
    <w:rsid w:val="00607421"/>
    <w:rsid w:val="00607691"/>
    <w:rsid w:val="00624443"/>
    <w:rsid w:val="00625EE1"/>
    <w:rsid w:val="006336B5"/>
    <w:rsid w:val="0063431A"/>
    <w:rsid w:val="00635641"/>
    <w:rsid w:val="00635B24"/>
    <w:rsid w:val="006427BE"/>
    <w:rsid w:val="0065090A"/>
    <w:rsid w:val="00652CF4"/>
    <w:rsid w:val="0065349F"/>
    <w:rsid w:val="0065371A"/>
    <w:rsid w:val="00660622"/>
    <w:rsid w:val="00663EF3"/>
    <w:rsid w:val="006700AB"/>
    <w:rsid w:val="00670AEA"/>
    <w:rsid w:val="00671477"/>
    <w:rsid w:val="006721CB"/>
    <w:rsid w:val="00673860"/>
    <w:rsid w:val="00680870"/>
    <w:rsid w:val="00681528"/>
    <w:rsid w:val="00686FA9"/>
    <w:rsid w:val="00687AC5"/>
    <w:rsid w:val="006913C1"/>
    <w:rsid w:val="00694938"/>
    <w:rsid w:val="006A0FA6"/>
    <w:rsid w:val="006A26DB"/>
    <w:rsid w:val="006A29A8"/>
    <w:rsid w:val="006A3D5B"/>
    <w:rsid w:val="006B0019"/>
    <w:rsid w:val="006B5667"/>
    <w:rsid w:val="006B5871"/>
    <w:rsid w:val="006C0355"/>
    <w:rsid w:val="006C1140"/>
    <w:rsid w:val="006C5A3E"/>
    <w:rsid w:val="006C6D63"/>
    <w:rsid w:val="006C77AB"/>
    <w:rsid w:val="006D359E"/>
    <w:rsid w:val="006D67C2"/>
    <w:rsid w:val="006D713F"/>
    <w:rsid w:val="006E1739"/>
    <w:rsid w:val="006E26E7"/>
    <w:rsid w:val="006E4C6B"/>
    <w:rsid w:val="006E6151"/>
    <w:rsid w:val="006F4216"/>
    <w:rsid w:val="006F564A"/>
    <w:rsid w:val="006F68A1"/>
    <w:rsid w:val="007038C7"/>
    <w:rsid w:val="00703CE1"/>
    <w:rsid w:val="0070460D"/>
    <w:rsid w:val="0070553E"/>
    <w:rsid w:val="0070729E"/>
    <w:rsid w:val="00712BC8"/>
    <w:rsid w:val="00714B9B"/>
    <w:rsid w:val="00716D35"/>
    <w:rsid w:val="00717756"/>
    <w:rsid w:val="00722F90"/>
    <w:rsid w:val="00724A64"/>
    <w:rsid w:val="00726037"/>
    <w:rsid w:val="007273B7"/>
    <w:rsid w:val="00742D6A"/>
    <w:rsid w:val="0074556E"/>
    <w:rsid w:val="00747B63"/>
    <w:rsid w:val="00750799"/>
    <w:rsid w:val="0075158D"/>
    <w:rsid w:val="00755C81"/>
    <w:rsid w:val="00760EA6"/>
    <w:rsid w:val="00761833"/>
    <w:rsid w:val="00774D50"/>
    <w:rsid w:val="00777E53"/>
    <w:rsid w:val="00780A8B"/>
    <w:rsid w:val="00781CE6"/>
    <w:rsid w:val="00781E50"/>
    <w:rsid w:val="0078213D"/>
    <w:rsid w:val="00792AE8"/>
    <w:rsid w:val="0079322D"/>
    <w:rsid w:val="007957D7"/>
    <w:rsid w:val="00796882"/>
    <w:rsid w:val="00797436"/>
    <w:rsid w:val="007A3DA5"/>
    <w:rsid w:val="007B3B16"/>
    <w:rsid w:val="007B6E7A"/>
    <w:rsid w:val="007B7E3A"/>
    <w:rsid w:val="007C12E7"/>
    <w:rsid w:val="007C2D4C"/>
    <w:rsid w:val="007C778A"/>
    <w:rsid w:val="007D3C39"/>
    <w:rsid w:val="007D3EEF"/>
    <w:rsid w:val="007D789B"/>
    <w:rsid w:val="007E225C"/>
    <w:rsid w:val="007E3073"/>
    <w:rsid w:val="007E5957"/>
    <w:rsid w:val="007F7B69"/>
    <w:rsid w:val="00801C61"/>
    <w:rsid w:val="00801DAA"/>
    <w:rsid w:val="00802878"/>
    <w:rsid w:val="008058C1"/>
    <w:rsid w:val="00806809"/>
    <w:rsid w:val="008145DF"/>
    <w:rsid w:val="00814D92"/>
    <w:rsid w:val="00820DB3"/>
    <w:rsid w:val="00822524"/>
    <w:rsid w:val="00831E3E"/>
    <w:rsid w:val="00833D41"/>
    <w:rsid w:val="00835B11"/>
    <w:rsid w:val="00840CC2"/>
    <w:rsid w:val="00841A5D"/>
    <w:rsid w:val="008507D3"/>
    <w:rsid w:val="00852913"/>
    <w:rsid w:val="008535A2"/>
    <w:rsid w:val="00854483"/>
    <w:rsid w:val="00857944"/>
    <w:rsid w:val="0086211B"/>
    <w:rsid w:val="008630EE"/>
    <w:rsid w:val="008658CF"/>
    <w:rsid w:val="00866185"/>
    <w:rsid w:val="00870954"/>
    <w:rsid w:val="00875318"/>
    <w:rsid w:val="00880B0F"/>
    <w:rsid w:val="00881BC6"/>
    <w:rsid w:val="0088210E"/>
    <w:rsid w:val="008825B7"/>
    <w:rsid w:val="0088591B"/>
    <w:rsid w:val="00886CA5"/>
    <w:rsid w:val="00890465"/>
    <w:rsid w:val="0089301A"/>
    <w:rsid w:val="008962C4"/>
    <w:rsid w:val="00896305"/>
    <w:rsid w:val="0089735A"/>
    <w:rsid w:val="008A54C0"/>
    <w:rsid w:val="008A659C"/>
    <w:rsid w:val="008A74EE"/>
    <w:rsid w:val="008B0CDD"/>
    <w:rsid w:val="008B501D"/>
    <w:rsid w:val="008B5CB9"/>
    <w:rsid w:val="008B5E1D"/>
    <w:rsid w:val="008B740D"/>
    <w:rsid w:val="008C2449"/>
    <w:rsid w:val="008C38CA"/>
    <w:rsid w:val="008D1D10"/>
    <w:rsid w:val="008D3386"/>
    <w:rsid w:val="008D7D98"/>
    <w:rsid w:val="008F1517"/>
    <w:rsid w:val="008F32FD"/>
    <w:rsid w:val="008F3949"/>
    <w:rsid w:val="008F3E31"/>
    <w:rsid w:val="008F4F71"/>
    <w:rsid w:val="008F6E9B"/>
    <w:rsid w:val="00901EE3"/>
    <w:rsid w:val="009048AB"/>
    <w:rsid w:val="00904906"/>
    <w:rsid w:val="00905835"/>
    <w:rsid w:val="00906831"/>
    <w:rsid w:val="00907A0E"/>
    <w:rsid w:val="00912380"/>
    <w:rsid w:val="0092333F"/>
    <w:rsid w:val="00923654"/>
    <w:rsid w:val="00927690"/>
    <w:rsid w:val="00931161"/>
    <w:rsid w:val="00935712"/>
    <w:rsid w:val="0093672F"/>
    <w:rsid w:val="0094196D"/>
    <w:rsid w:val="00943384"/>
    <w:rsid w:val="009452FA"/>
    <w:rsid w:val="009473BD"/>
    <w:rsid w:val="00947B7D"/>
    <w:rsid w:val="00950AAC"/>
    <w:rsid w:val="00951DB0"/>
    <w:rsid w:val="009547DF"/>
    <w:rsid w:val="009576C7"/>
    <w:rsid w:val="00963AA5"/>
    <w:rsid w:val="0097191B"/>
    <w:rsid w:val="00974207"/>
    <w:rsid w:val="00976C9C"/>
    <w:rsid w:val="00977C07"/>
    <w:rsid w:val="00980461"/>
    <w:rsid w:val="009909DD"/>
    <w:rsid w:val="00991416"/>
    <w:rsid w:val="00992872"/>
    <w:rsid w:val="00992B73"/>
    <w:rsid w:val="00992C07"/>
    <w:rsid w:val="00996A90"/>
    <w:rsid w:val="009A0684"/>
    <w:rsid w:val="009B311C"/>
    <w:rsid w:val="009B329C"/>
    <w:rsid w:val="009B5AD6"/>
    <w:rsid w:val="009C2046"/>
    <w:rsid w:val="009C2C8E"/>
    <w:rsid w:val="009D3447"/>
    <w:rsid w:val="009E3BB0"/>
    <w:rsid w:val="009E4C56"/>
    <w:rsid w:val="009E545B"/>
    <w:rsid w:val="009E546E"/>
    <w:rsid w:val="009F3871"/>
    <w:rsid w:val="009F5E9E"/>
    <w:rsid w:val="00A01EF3"/>
    <w:rsid w:val="00A05048"/>
    <w:rsid w:val="00A21B26"/>
    <w:rsid w:val="00A26760"/>
    <w:rsid w:val="00A32056"/>
    <w:rsid w:val="00A340B2"/>
    <w:rsid w:val="00A3592E"/>
    <w:rsid w:val="00A374AA"/>
    <w:rsid w:val="00A403E9"/>
    <w:rsid w:val="00A40FED"/>
    <w:rsid w:val="00A41AE8"/>
    <w:rsid w:val="00A44921"/>
    <w:rsid w:val="00A45C47"/>
    <w:rsid w:val="00A573A6"/>
    <w:rsid w:val="00A57792"/>
    <w:rsid w:val="00A655C7"/>
    <w:rsid w:val="00A65604"/>
    <w:rsid w:val="00A66450"/>
    <w:rsid w:val="00A70185"/>
    <w:rsid w:val="00A70956"/>
    <w:rsid w:val="00A711C1"/>
    <w:rsid w:val="00A71F2E"/>
    <w:rsid w:val="00A80691"/>
    <w:rsid w:val="00A94ED1"/>
    <w:rsid w:val="00A9654B"/>
    <w:rsid w:val="00A96664"/>
    <w:rsid w:val="00A97602"/>
    <w:rsid w:val="00AB1762"/>
    <w:rsid w:val="00AB2C22"/>
    <w:rsid w:val="00AB4E98"/>
    <w:rsid w:val="00AB636D"/>
    <w:rsid w:val="00AC2B4E"/>
    <w:rsid w:val="00AD0CFB"/>
    <w:rsid w:val="00AE1608"/>
    <w:rsid w:val="00AE3978"/>
    <w:rsid w:val="00AE585C"/>
    <w:rsid w:val="00AF0F5F"/>
    <w:rsid w:val="00AF14A3"/>
    <w:rsid w:val="00AF4BBB"/>
    <w:rsid w:val="00AF587A"/>
    <w:rsid w:val="00B00729"/>
    <w:rsid w:val="00B00B31"/>
    <w:rsid w:val="00B06060"/>
    <w:rsid w:val="00B127E3"/>
    <w:rsid w:val="00B16B74"/>
    <w:rsid w:val="00B22EDA"/>
    <w:rsid w:val="00B3428F"/>
    <w:rsid w:val="00B34F58"/>
    <w:rsid w:val="00B34F63"/>
    <w:rsid w:val="00B35C9A"/>
    <w:rsid w:val="00B365CA"/>
    <w:rsid w:val="00B45B88"/>
    <w:rsid w:val="00B509B5"/>
    <w:rsid w:val="00B52207"/>
    <w:rsid w:val="00B53839"/>
    <w:rsid w:val="00B57B09"/>
    <w:rsid w:val="00B66672"/>
    <w:rsid w:val="00B70136"/>
    <w:rsid w:val="00B721B9"/>
    <w:rsid w:val="00B74A41"/>
    <w:rsid w:val="00B759F8"/>
    <w:rsid w:val="00B80A84"/>
    <w:rsid w:val="00B82FC6"/>
    <w:rsid w:val="00B837E3"/>
    <w:rsid w:val="00B9135C"/>
    <w:rsid w:val="00B92554"/>
    <w:rsid w:val="00B92F98"/>
    <w:rsid w:val="00B93EC6"/>
    <w:rsid w:val="00B95DD9"/>
    <w:rsid w:val="00B96754"/>
    <w:rsid w:val="00BA1A75"/>
    <w:rsid w:val="00BB01AA"/>
    <w:rsid w:val="00BB1BFF"/>
    <w:rsid w:val="00BB3571"/>
    <w:rsid w:val="00BB6D65"/>
    <w:rsid w:val="00BC0124"/>
    <w:rsid w:val="00BC150D"/>
    <w:rsid w:val="00BC3187"/>
    <w:rsid w:val="00BC3694"/>
    <w:rsid w:val="00BC6B66"/>
    <w:rsid w:val="00BC7C19"/>
    <w:rsid w:val="00BD0790"/>
    <w:rsid w:val="00BD48F8"/>
    <w:rsid w:val="00BD50F5"/>
    <w:rsid w:val="00BD5673"/>
    <w:rsid w:val="00BD691F"/>
    <w:rsid w:val="00BD6BF9"/>
    <w:rsid w:val="00BE2AB9"/>
    <w:rsid w:val="00BE398C"/>
    <w:rsid w:val="00BE41C8"/>
    <w:rsid w:val="00BE5D23"/>
    <w:rsid w:val="00BE5DBE"/>
    <w:rsid w:val="00BF410E"/>
    <w:rsid w:val="00BF4F1F"/>
    <w:rsid w:val="00C003AC"/>
    <w:rsid w:val="00C01BBD"/>
    <w:rsid w:val="00C0393B"/>
    <w:rsid w:val="00C075FA"/>
    <w:rsid w:val="00C1069B"/>
    <w:rsid w:val="00C11CD1"/>
    <w:rsid w:val="00C24EE4"/>
    <w:rsid w:val="00C2504B"/>
    <w:rsid w:val="00C253DC"/>
    <w:rsid w:val="00C303FB"/>
    <w:rsid w:val="00C31942"/>
    <w:rsid w:val="00C32B67"/>
    <w:rsid w:val="00C32E84"/>
    <w:rsid w:val="00C3357A"/>
    <w:rsid w:val="00C3765B"/>
    <w:rsid w:val="00C41156"/>
    <w:rsid w:val="00C42647"/>
    <w:rsid w:val="00C45077"/>
    <w:rsid w:val="00C52030"/>
    <w:rsid w:val="00C538B7"/>
    <w:rsid w:val="00C53E16"/>
    <w:rsid w:val="00C547A3"/>
    <w:rsid w:val="00C56EEB"/>
    <w:rsid w:val="00C61B50"/>
    <w:rsid w:val="00C71300"/>
    <w:rsid w:val="00C7299F"/>
    <w:rsid w:val="00C736A0"/>
    <w:rsid w:val="00C739BC"/>
    <w:rsid w:val="00C74005"/>
    <w:rsid w:val="00C75CE0"/>
    <w:rsid w:val="00C76840"/>
    <w:rsid w:val="00C779C6"/>
    <w:rsid w:val="00C83E0A"/>
    <w:rsid w:val="00C87287"/>
    <w:rsid w:val="00C93B07"/>
    <w:rsid w:val="00C968A1"/>
    <w:rsid w:val="00CA27EE"/>
    <w:rsid w:val="00CA2949"/>
    <w:rsid w:val="00CC2137"/>
    <w:rsid w:val="00CC434F"/>
    <w:rsid w:val="00CD0FC6"/>
    <w:rsid w:val="00CD2DDF"/>
    <w:rsid w:val="00CD70AA"/>
    <w:rsid w:val="00CE2AB6"/>
    <w:rsid w:val="00CE3F5F"/>
    <w:rsid w:val="00CE5C79"/>
    <w:rsid w:val="00CE667D"/>
    <w:rsid w:val="00CE6E44"/>
    <w:rsid w:val="00CF6F71"/>
    <w:rsid w:val="00CF7DCE"/>
    <w:rsid w:val="00D02884"/>
    <w:rsid w:val="00D02E23"/>
    <w:rsid w:val="00D03455"/>
    <w:rsid w:val="00D12287"/>
    <w:rsid w:val="00D13916"/>
    <w:rsid w:val="00D15C4C"/>
    <w:rsid w:val="00D210C0"/>
    <w:rsid w:val="00D225D7"/>
    <w:rsid w:val="00D23855"/>
    <w:rsid w:val="00D24B7D"/>
    <w:rsid w:val="00D25C3A"/>
    <w:rsid w:val="00D27629"/>
    <w:rsid w:val="00D30396"/>
    <w:rsid w:val="00D33A33"/>
    <w:rsid w:val="00D34816"/>
    <w:rsid w:val="00D3718C"/>
    <w:rsid w:val="00D50411"/>
    <w:rsid w:val="00D54D47"/>
    <w:rsid w:val="00D57986"/>
    <w:rsid w:val="00D57A80"/>
    <w:rsid w:val="00D61897"/>
    <w:rsid w:val="00D642A0"/>
    <w:rsid w:val="00D64CA2"/>
    <w:rsid w:val="00D64FCA"/>
    <w:rsid w:val="00D70C1C"/>
    <w:rsid w:val="00D744B9"/>
    <w:rsid w:val="00D80BC4"/>
    <w:rsid w:val="00D85708"/>
    <w:rsid w:val="00D90675"/>
    <w:rsid w:val="00D92A41"/>
    <w:rsid w:val="00D96BAC"/>
    <w:rsid w:val="00DA241B"/>
    <w:rsid w:val="00DA28E7"/>
    <w:rsid w:val="00DA46F9"/>
    <w:rsid w:val="00DB20EF"/>
    <w:rsid w:val="00DC0A57"/>
    <w:rsid w:val="00DC2AD6"/>
    <w:rsid w:val="00DC565F"/>
    <w:rsid w:val="00DC6D3C"/>
    <w:rsid w:val="00DD0705"/>
    <w:rsid w:val="00DD1DB7"/>
    <w:rsid w:val="00DD2798"/>
    <w:rsid w:val="00DD2F97"/>
    <w:rsid w:val="00DD5D41"/>
    <w:rsid w:val="00DE0A8C"/>
    <w:rsid w:val="00DE35BE"/>
    <w:rsid w:val="00DE4784"/>
    <w:rsid w:val="00DE64B2"/>
    <w:rsid w:val="00DE749C"/>
    <w:rsid w:val="00DE7B24"/>
    <w:rsid w:val="00DF1AFE"/>
    <w:rsid w:val="00DF5F0C"/>
    <w:rsid w:val="00E064DB"/>
    <w:rsid w:val="00E06AEC"/>
    <w:rsid w:val="00E106BF"/>
    <w:rsid w:val="00E15D5F"/>
    <w:rsid w:val="00E17238"/>
    <w:rsid w:val="00E17712"/>
    <w:rsid w:val="00E233C9"/>
    <w:rsid w:val="00E23EDF"/>
    <w:rsid w:val="00E27166"/>
    <w:rsid w:val="00E348A2"/>
    <w:rsid w:val="00E371E6"/>
    <w:rsid w:val="00E41D0C"/>
    <w:rsid w:val="00E46C14"/>
    <w:rsid w:val="00E56BFF"/>
    <w:rsid w:val="00E56C19"/>
    <w:rsid w:val="00E66419"/>
    <w:rsid w:val="00E6705C"/>
    <w:rsid w:val="00E73480"/>
    <w:rsid w:val="00E82B54"/>
    <w:rsid w:val="00E866D9"/>
    <w:rsid w:val="00E9119D"/>
    <w:rsid w:val="00E91DF6"/>
    <w:rsid w:val="00E91F44"/>
    <w:rsid w:val="00EA0EDD"/>
    <w:rsid w:val="00EA1558"/>
    <w:rsid w:val="00EA218E"/>
    <w:rsid w:val="00EA3FAC"/>
    <w:rsid w:val="00EA7279"/>
    <w:rsid w:val="00EB3232"/>
    <w:rsid w:val="00EB3EC2"/>
    <w:rsid w:val="00EB75F3"/>
    <w:rsid w:val="00EB7D8F"/>
    <w:rsid w:val="00EB7FA5"/>
    <w:rsid w:val="00EC00BF"/>
    <w:rsid w:val="00EC04F7"/>
    <w:rsid w:val="00EC0C2C"/>
    <w:rsid w:val="00EC14A4"/>
    <w:rsid w:val="00EC683E"/>
    <w:rsid w:val="00ED0183"/>
    <w:rsid w:val="00ED444F"/>
    <w:rsid w:val="00EE5E8B"/>
    <w:rsid w:val="00EF49CF"/>
    <w:rsid w:val="00EF6349"/>
    <w:rsid w:val="00EF7CC4"/>
    <w:rsid w:val="00F036B5"/>
    <w:rsid w:val="00F066AE"/>
    <w:rsid w:val="00F06BBC"/>
    <w:rsid w:val="00F10E71"/>
    <w:rsid w:val="00F147F9"/>
    <w:rsid w:val="00F23DDD"/>
    <w:rsid w:val="00F25A07"/>
    <w:rsid w:val="00F3096F"/>
    <w:rsid w:val="00F371BF"/>
    <w:rsid w:val="00F409DD"/>
    <w:rsid w:val="00F427D5"/>
    <w:rsid w:val="00F438C1"/>
    <w:rsid w:val="00F43C5C"/>
    <w:rsid w:val="00F45913"/>
    <w:rsid w:val="00F50DBA"/>
    <w:rsid w:val="00F53905"/>
    <w:rsid w:val="00F54B0D"/>
    <w:rsid w:val="00F611A3"/>
    <w:rsid w:val="00F61256"/>
    <w:rsid w:val="00F63435"/>
    <w:rsid w:val="00F672A4"/>
    <w:rsid w:val="00F711CE"/>
    <w:rsid w:val="00F726B0"/>
    <w:rsid w:val="00F75902"/>
    <w:rsid w:val="00F75D1E"/>
    <w:rsid w:val="00F833EC"/>
    <w:rsid w:val="00F86519"/>
    <w:rsid w:val="00F90E07"/>
    <w:rsid w:val="00F91894"/>
    <w:rsid w:val="00F96724"/>
    <w:rsid w:val="00F96C48"/>
    <w:rsid w:val="00FA1F77"/>
    <w:rsid w:val="00FA27DC"/>
    <w:rsid w:val="00FA580A"/>
    <w:rsid w:val="00FA733E"/>
    <w:rsid w:val="00FA7E15"/>
    <w:rsid w:val="00FB05CF"/>
    <w:rsid w:val="00FB77DB"/>
    <w:rsid w:val="00FC3957"/>
    <w:rsid w:val="00FC4989"/>
    <w:rsid w:val="00FC5FA1"/>
    <w:rsid w:val="00FC634F"/>
    <w:rsid w:val="00FC6DA2"/>
    <w:rsid w:val="00FC7A95"/>
    <w:rsid w:val="00FD13A5"/>
    <w:rsid w:val="00FD53EB"/>
    <w:rsid w:val="00FE02B6"/>
    <w:rsid w:val="00FF6C6F"/>
    <w:rsid w:val="00FF7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D8B3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2BC8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03455"/>
    <w:pPr>
      <w:spacing w:before="60" w:after="120"/>
      <w:outlineLvl w:val="0"/>
    </w:pPr>
    <w:rPr>
      <w:b/>
      <w:smallCaps/>
      <w:color w:val="17365D" w:themeColor="text2" w:themeShade="BF"/>
      <w:sz w:val="28"/>
      <w:szCs w:val="28"/>
    </w:rPr>
  </w:style>
  <w:style w:type="paragraph" w:styleId="Heading2">
    <w:name w:val="heading 2"/>
    <w:aliases w:val="Heading 2 Char"/>
    <w:basedOn w:val="Normal"/>
    <w:next w:val="Normal"/>
    <w:link w:val="Heading2Char1"/>
    <w:qFormat/>
    <w:rsid w:val="00D03455"/>
    <w:pPr>
      <w:spacing w:after="80"/>
      <w:ind w:left="181" w:hanging="181"/>
      <w:outlineLvl w:val="1"/>
    </w:pPr>
    <w:rPr>
      <w:b/>
      <w:color w:val="17365D" w:themeColor="text2" w:themeShade="BF"/>
      <w:szCs w:val="28"/>
    </w:rPr>
  </w:style>
  <w:style w:type="paragraph" w:styleId="Heading3">
    <w:name w:val="heading 3"/>
    <w:aliases w:val="Heading 3 Char"/>
    <w:basedOn w:val="Normal"/>
    <w:next w:val="Normal"/>
    <w:link w:val="Heading3Char1"/>
    <w:qFormat/>
    <w:rsid w:val="0088210E"/>
    <w:pPr>
      <w:ind w:left="390" w:hanging="150"/>
      <w:outlineLvl w:val="2"/>
    </w:pPr>
    <w:rPr>
      <w:b/>
      <w:i/>
      <w:color w:val="365F91" w:themeColor="accent1" w:themeShade="BF"/>
      <w:sz w:val="22"/>
    </w:rPr>
  </w:style>
  <w:style w:type="paragraph" w:styleId="Heading4">
    <w:name w:val="heading 4"/>
    <w:basedOn w:val="Normal"/>
    <w:next w:val="Normal"/>
    <w:rsid w:val="006509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6509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65090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65090A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65090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65090A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D3386"/>
    <w:pPr>
      <w:tabs>
        <w:tab w:val="center" w:pos="4153"/>
        <w:tab w:val="right" w:pos="8306"/>
      </w:tabs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7A3D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A3DA5"/>
  </w:style>
  <w:style w:type="paragraph" w:customStyle="1" w:styleId="CodeChar">
    <w:name w:val="Code Char"/>
    <w:basedOn w:val="Normal"/>
    <w:link w:val="CodeCharChar"/>
    <w:rsid w:val="007A3DA5"/>
    <w:pPr>
      <w:tabs>
        <w:tab w:val="left" w:pos="567"/>
      </w:tabs>
      <w:ind w:left="284"/>
      <w:jc w:val="both"/>
    </w:pPr>
    <w:rPr>
      <w:rFonts w:ascii="Courier New" w:hAnsi="Courier New"/>
      <w:sz w:val="22"/>
    </w:rPr>
  </w:style>
  <w:style w:type="paragraph" w:styleId="BodyText">
    <w:name w:val="Body Text"/>
    <w:basedOn w:val="Normal"/>
    <w:rsid w:val="007A3DA5"/>
  </w:style>
  <w:style w:type="paragraph" w:customStyle="1" w:styleId="Comment">
    <w:name w:val="Comment"/>
    <w:basedOn w:val="Normal"/>
    <w:rsid w:val="007A3DA5"/>
    <w:rPr>
      <w:rFonts w:ascii="Lucida Sans" w:hAnsi="Lucida Sans"/>
      <w:i/>
      <w:sz w:val="22"/>
    </w:rPr>
  </w:style>
  <w:style w:type="paragraph" w:styleId="Caption">
    <w:name w:val="caption"/>
    <w:basedOn w:val="Normal"/>
    <w:next w:val="Normal"/>
    <w:qFormat/>
    <w:rsid w:val="007A3DA5"/>
    <w:pPr>
      <w:spacing w:before="120" w:after="120"/>
    </w:pPr>
    <w:rPr>
      <w:b/>
      <w:bCs/>
    </w:rPr>
  </w:style>
  <w:style w:type="character" w:customStyle="1" w:styleId="Heading2Char1">
    <w:name w:val="Heading 2 Char1"/>
    <w:aliases w:val="Heading 2 Char Char"/>
    <w:basedOn w:val="DefaultParagraphFont"/>
    <w:link w:val="Heading2"/>
    <w:rsid w:val="00D03455"/>
    <w:rPr>
      <w:rFonts w:ascii="Trebuchet MS" w:hAnsi="Trebuchet MS"/>
      <w:b/>
      <w:color w:val="17365D" w:themeColor="text2" w:themeShade="BF"/>
      <w:sz w:val="24"/>
      <w:szCs w:val="28"/>
      <w:lang w:val="en-GB"/>
    </w:rPr>
  </w:style>
  <w:style w:type="character" w:customStyle="1" w:styleId="CodeCharChar">
    <w:name w:val="Code Char Char"/>
    <w:basedOn w:val="DefaultParagraphFont"/>
    <w:link w:val="CodeChar"/>
    <w:rsid w:val="007A3DA5"/>
    <w:rPr>
      <w:rFonts w:ascii="Courier New" w:hAnsi="Courier New"/>
      <w:color w:val="000000"/>
      <w:sz w:val="22"/>
      <w:szCs w:val="24"/>
      <w:lang w:val="en-GB" w:eastAsia="en-US" w:bidi="ar-SA"/>
    </w:rPr>
  </w:style>
  <w:style w:type="character" w:customStyle="1" w:styleId="Heading3Char1">
    <w:name w:val="Heading 3 Char1"/>
    <w:aliases w:val="Heading 3 Char Char"/>
    <w:basedOn w:val="DefaultParagraphFont"/>
    <w:link w:val="Heading3"/>
    <w:rsid w:val="0088210E"/>
    <w:rPr>
      <w:rFonts w:ascii="Trebuchet MS" w:hAnsi="Trebuchet MS"/>
      <w:b/>
      <w:i/>
      <w:color w:val="365F91" w:themeColor="accent1" w:themeShade="BF"/>
      <w:sz w:val="22"/>
      <w:szCs w:val="24"/>
      <w:lang w:val="en-GB"/>
    </w:rPr>
  </w:style>
  <w:style w:type="paragraph" w:customStyle="1" w:styleId="StyleHeading1Centered">
    <w:name w:val="Style Heading 1 + Centered"/>
    <w:basedOn w:val="Heading1"/>
    <w:rsid w:val="007A3DA5"/>
    <w:pPr>
      <w:jc w:val="center"/>
    </w:pPr>
    <w:rPr>
      <w:bCs/>
      <w:szCs w:val="20"/>
    </w:rPr>
  </w:style>
  <w:style w:type="table" w:styleId="TableTheme">
    <w:name w:val="Table Theme"/>
    <w:basedOn w:val="TableNormal"/>
    <w:rsid w:val="007A3DA5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</w:style>
  <w:style w:type="paragraph" w:customStyle="1" w:styleId="CommentBlue">
    <w:name w:val="Comment Blue"/>
    <w:basedOn w:val="Normal"/>
    <w:rsid w:val="007A3DA5"/>
    <w:rPr>
      <w:rFonts w:ascii="Comic Sans MS" w:hAnsi="Comic Sans MS"/>
      <w:b/>
      <w:color w:val="0000FF"/>
      <w:sz w:val="22"/>
      <w:szCs w:val="22"/>
    </w:rPr>
  </w:style>
  <w:style w:type="table" w:styleId="TableSimple2">
    <w:name w:val="Table Simple 2"/>
    <w:basedOn w:val="TableNormal"/>
    <w:rsid w:val="007A3DA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496CD6"/>
    <w:rPr>
      <w:rFonts w:ascii="Tahoma" w:hAnsi="Tahoma" w:cs="Tahoma"/>
      <w:sz w:val="16"/>
      <w:szCs w:val="16"/>
    </w:rPr>
  </w:style>
  <w:style w:type="paragraph" w:customStyle="1" w:styleId="Headerfirstpage">
    <w:name w:val="Header first page"/>
    <w:basedOn w:val="Header"/>
    <w:rsid w:val="00302158"/>
    <w:pPr>
      <w:pBdr>
        <w:top w:val="double" w:sz="4" w:space="6" w:color="auto"/>
      </w:pBdr>
      <w:jc w:val="center"/>
    </w:pPr>
    <w:rPr>
      <w:b/>
      <w:smallCaps/>
    </w:rPr>
  </w:style>
  <w:style w:type="paragraph" w:customStyle="1" w:styleId="BoxComment">
    <w:name w:val="BoxComment"/>
    <w:basedOn w:val="Normal"/>
    <w:rsid w:val="00DD1DB7"/>
    <w:rPr>
      <w:b/>
      <w:color w:val="0000FF"/>
      <w:sz w:val="22"/>
    </w:rPr>
  </w:style>
  <w:style w:type="paragraph" w:customStyle="1" w:styleId="Code">
    <w:name w:val="Code"/>
    <w:basedOn w:val="Normal"/>
    <w:qFormat/>
    <w:rsid w:val="00747B63"/>
    <w:pPr>
      <w:tabs>
        <w:tab w:val="left" w:pos="567"/>
      </w:tabs>
      <w:ind w:left="284"/>
      <w:jc w:val="both"/>
    </w:pPr>
    <w:rPr>
      <w:rFonts w:ascii="Lucida Console" w:hAnsi="Lucida Console"/>
      <w:noProof/>
      <w:color w:val="0070C0"/>
      <w:sz w:val="20"/>
    </w:rPr>
  </w:style>
  <w:style w:type="table" w:styleId="TableGrid">
    <w:name w:val="Table Grid"/>
    <w:basedOn w:val="TableNormal"/>
    <w:rsid w:val="001B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65090A"/>
    <w:pPr>
      <w:spacing w:after="120"/>
      <w:ind w:left="1440" w:right="1440"/>
    </w:pPr>
  </w:style>
  <w:style w:type="paragraph" w:styleId="BodyText2">
    <w:name w:val="Body Text 2"/>
    <w:basedOn w:val="Normal"/>
    <w:rsid w:val="0065090A"/>
    <w:pPr>
      <w:spacing w:after="120" w:line="480" w:lineRule="auto"/>
    </w:pPr>
  </w:style>
  <w:style w:type="paragraph" w:styleId="BodyText3">
    <w:name w:val="Body Text 3"/>
    <w:basedOn w:val="Normal"/>
    <w:rsid w:val="0065090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65090A"/>
    <w:pPr>
      <w:spacing w:after="120"/>
      <w:ind w:firstLine="210"/>
    </w:pPr>
  </w:style>
  <w:style w:type="paragraph" w:styleId="BodyTextIndent">
    <w:name w:val="Body Text Indent"/>
    <w:basedOn w:val="Normal"/>
    <w:rsid w:val="0065090A"/>
    <w:pPr>
      <w:spacing w:after="120"/>
      <w:ind w:left="283"/>
    </w:pPr>
  </w:style>
  <w:style w:type="paragraph" w:styleId="BodyTextFirstIndent2">
    <w:name w:val="Body Text First Indent 2"/>
    <w:basedOn w:val="BodyTextIndent"/>
    <w:rsid w:val="0065090A"/>
    <w:pPr>
      <w:ind w:firstLine="210"/>
    </w:pPr>
  </w:style>
  <w:style w:type="paragraph" w:styleId="BodyTextIndent2">
    <w:name w:val="Body Text Indent 2"/>
    <w:basedOn w:val="Normal"/>
    <w:rsid w:val="0065090A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65090A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65090A"/>
    <w:pPr>
      <w:ind w:left="4252"/>
    </w:pPr>
  </w:style>
  <w:style w:type="paragraph" w:styleId="CommentText">
    <w:name w:val="annotation text"/>
    <w:basedOn w:val="Normal"/>
    <w:semiHidden/>
    <w:rsid w:val="006509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5090A"/>
    <w:rPr>
      <w:b/>
      <w:bCs/>
    </w:rPr>
  </w:style>
  <w:style w:type="paragraph" w:styleId="Date">
    <w:name w:val="Date"/>
    <w:basedOn w:val="Normal"/>
    <w:next w:val="Normal"/>
    <w:rsid w:val="0065090A"/>
  </w:style>
  <w:style w:type="paragraph" w:styleId="DocumentMap">
    <w:name w:val="Document Map"/>
    <w:basedOn w:val="Normal"/>
    <w:semiHidden/>
    <w:rsid w:val="0065090A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65090A"/>
  </w:style>
  <w:style w:type="paragraph" w:styleId="EndnoteText">
    <w:name w:val="endnote text"/>
    <w:basedOn w:val="Normal"/>
    <w:semiHidden/>
    <w:rsid w:val="0065090A"/>
    <w:rPr>
      <w:sz w:val="20"/>
      <w:szCs w:val="20"/>
    </w:rPr>
  </w:style>
  <w:style w:type="paragraph" w:styleId="EnvelopeAddress">
    <w:name w:val="envelope address"/>
    <w:basedOn w:val="Normal"/>
    <w:rsid w:val="0065090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65090A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65090A"/>
    <w:rPr>
      <w:sz w:val="20"/>
      <w:szCs w:val="20"/>
    </w:rPr>
  </w:style>
  <w:style w:type="paragraph" w:styleId="HTMLAddress">
    <w:name w:val="HTML Address"/>
    <w:basedOn w:val="Normal"/>
    <w:rsid w:val="00650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65090A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65090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5090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5090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5090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5090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5090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5090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5090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5090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5090A"/>
    <w:rPr>
      <w:rFonts w:cs="Arial"/>
      <w:b/>
      <w:bCs/>
    </w:rPr>
  </w:style>
  <w:style w:type="paragraph" w:styleId="List">
    <w:name w:val="List"/>
    <w:basedOn w:val="Normal"/>
    <w:rsid w:val="0065090A"/>
    <w:pPr>
      <w:ind w:left="283" w:hanging="283"/>
    </w:pPr>
  </w:style>
  <w:style w:type="paragraph" w:styleId="List2">
    <w:name w:val="List 2"/>
    <w:basedOn w:val="Normal"/>
    <w:rsid w:val="0065090A"/>
    <w:pPr>
      <w:ind w:left="566" w:hanging="283"/>
    </w:pPr>
  </w:style>
  <w:style w:type="paragraph" w:styleId="List3">
    <w:name w:val="List 3"/>
    <w:basedOn w:val="Normal"/>
    <w:rsid w:val="0065090A"/>
    <w:pPr>
      <w:ind w:left="849" w:hanging="283"/>
    </w:pPr>
  </w:style>
  <w:style w:type="paragraph" w:styleId="List4">
    <w:name w:val="List 4"/>
    <w:basedOn w:val="Normal"/>
    <w:rsid w:val="0065090A"/>
    <w:pPr>
      <w:ind w:left="1132" w:hanging="283"/>
    </w:pPr>
  </w:style>
  <w:style w:type="paragraph" w:styleId="List5">
    <w:name w:val="List 5"/>
    <w:basedOn w:val="Normal"/>
    <w:rsid w:val="0065090A"/>
    <w:pPr>
      <w:ind w:left="1415" w:hanging="283"/>
    </w:pPr>
  </w:style>
  <w:style w:type="paragraph" w:styleId="ListBullet">
    <w:name w:val="List Bullet"/>
    <w:basedOn w:val="Normal"/>
    <w:autoRedefine/>
    <w:rsid w:val="0065090A"/>
    <w:pPr>
      <w:numPr>
        <w:numId w:val="2"/>
      </w:numPr>
    </w:pPr>
  </w:style>
  <w:style w:type="paragraph" w:styleId="ListBullet2">
    <w:name w:val="List Bullet 2"/>
    <w:basedOn w:val="Normal"/>
    <w:autoRedefine/>
    <w:rsid w:val="0065090A"/>
    <w:pPr>
      <w:numPr>
        <w:numId w:val="3"/>
      </w:numPr>
    </w:pPr>
  </w:style>
  <w:style w:type="paragraph" w:styleId="ListBullet3">
    <w:name w:val="List Bullet 3"/>
    <w:basedOn w:val="Normal"/>
    <w:autoRedefine/>
    <w:rsid w:val="0065090A"/>
    <w:pPr>
      <w:numPr>
        <w:numId w:val="4"/>
      </w:numPr>
    </w:pPr>
  </w:style>
  <w:style w:type="paragraph" w:styleId="ListBullet4">
    <w:name w:val="List Bullet 4"/>
    <w:basedOn w:val="Normal"/>
    <w:autoRedefine/>
    <w:rsid w:val="0065090A"/>
    <w:pPr>
      <w:numPr>
        <w:numId w:val="5"/>
      </w:numPr>
    </w:pPr>
  </w:style>
  <w:style w:type="paragraph" w:styleId="ListBullet5">
    <w:name w:val="List Bullet 5"/>
    <w:basedOn w:val="Normal"/>
    <w:autoRedefine/>
    <w:rsid w:val="0065090A"/>
    <w:pPr>
      <w:numPr>
        <w:numId w:val="6"/>
      </w:numPr>
    </w:pPr>
  </w:style>
  <w:style w:type="paragraph" w:styleId="ListContinue">
    <w:name w:val="List Continue"/>
    <w:basedOn w:val="Normal"/>
    <w:rsid w:val="0065090A"/>
    <w:pPr>
      <w:spacing w:after="120"/>
      <w:ind w:left="283"/>
    </w:pPr>
  </w:style>
  <w:style w:type="paragraph" w:styleId="ListContinue2">
    <w:name w:val="List Continue 2"/>
    <w:basedOn w:val="Normal"/>
    <w:rsid w:val="0065090A"/>
    <w:pPr>
      <w:spacing w:after="120"/>
      <w:ind w:left="566"/>
    </w:pPr>
  </w:style>
  <w:style w:type="paragraph" w:styleId="ListContinue3">
    <w:name w:val="List Continue 3"/>
    <w:basedOn w:val="Normal"/>
    <w:rsid w:val="0065090A"/>
    <w:pPr>
      <w:spacing w:after="120"/>
      <w:ind w:left="849"/>
    </w:pPr>
  </w:style>
  <w:style w:type="paragraph" w:styleId="ListContinue4">
    <w:name w:val="List Continue 4"/>
    <w:basedOn w:val="Normal"/>
    <w:rsid w:val="0065090A"/>
    <w:pPr>
      <w:spacing w:after="120"/>
      <w:ind w:left="1132"/>
    </w:pPr>
  </w:style>
  <w:style w:type="paragraph" w:styleId="ListContinue5">
    <w:name w:val="List Continue 5"/>
    <w:basedOn w:val="Normal"/>
    <w:rsid w:val="0065090A"/>
    <w:pPr>
      <w:spacing w:after="120"/>
      <w:ind w:left="1415"/>
    </w:pPr>
  </w:style>
  <w:style w:type="paragraph" w:styleId="ListNumber">
    <w:name w:val="List Number"/>
    <w:basedOn w:val="Normal"/>
    <w:rsid w:val="0065090A"/>
    <w:pPr>
      <w:numPr>
        <w:numId w:val="7"/>
      </w:numPr>
    </w:pPr>
  </w:style>
  <w:style w:type="paragraph" w:styleId="ListNumber2">
    <w:name w:val="List Number 2"/>
    <w:basedOn w:val="Normal"/>
    <w:rsid w:val="0065090A"/>
    <w:pPr>
      <w:numPr>
        <w:numId w:val="8"/>
      </w:numPr>
    </w:pPr>
  </w:style>
  <w:style w:type="paragraph" w:styleId="ListNumber3">
    <w:name w:val="List Number 3"/>
    <w:basedOn w:val="Normal"/>
    <w:rsid w:val="0065090A"/>
    <w:pPr>
      <w:numPr>
        <w:numId w:val="9"/>
      </w:numPr>
    </w:pPr>
  </w:style>
  <w:style w:type="paragraph" w:styleId="ListNumber4">
    <w:name w:val="List Number 4"/>
    <w:basedOn w:val="Normal"/>
    <w:rsid w:val="0065090A"/>
    <w:pPr>
      <w:numPr>
        <w:numId w:val="10"/>
      </w:numPr>
    </w:pPr>
  </w:style>
  <w:style w:type="paragraph" w:styleId="ListNumber5">
    <w:name w:val="List Number 5"/>
    <w:basedOn w:val="Normal"/>
    <w:rsid w:val="0065090A"/>
    <w:pPr>
      <w:numPr>
        <w:numId w:val="11"/>
      </w:numPr>
    </w:pPr>
  </w:style>
  <w:style w:type="paragraph" w:styleId="MacroText">
    <w:name w:val="macro"/>
    <w:semiHidden/>
    <w:rsid w:val="006509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0"/>
      <w:lang w:val="en-GB" w:eastAsia="en-GB"/>
    </w:rPr>
  </w:style>
  <w:style w:type="paragraph" w:styleId="MessageHeader">
    <w:name w:val="Message Header"/>
    <w:basedOn w:val="Normal"/>
    <w:rsid w:val="006509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rsid w:val="0065090A"/>
  </w:style>
  <w:style w:type="paragraph" w:styleId="NormalIndent">
    <w:name w:val="Normal Indent"/>
    <w:basedOn w:val="Normal"/>
    <w:rsid w:val="0065090A"/>
    <w:pPr>
      <w:ind w:left="720"/>
    </w:pPr>
  </w:style>
  <w:style w:type="paragraph" w:styleId="NoteHeading">
    <w:name w:val="Note Heading"/>
    <w:basedOn w:val="Normal"/>
    <w:next w:val="Normal"/>
    <w:rsid w:val="0065090A"/>
  </w:style>
  <w:style w:type="paragraph" w:styleId="PlainText">
    <w:name w:val="Plain Text"/>
    <w:basedOn w:val="Normal"/>
    <w:rsid w:val="0065090A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65090A"/>
  </w:style>
  <w:style w:type="paragraph" w:styleId="Signature">
    <w:name w:val="Signature"/>
    <w:basedOn w:val="Normal"/>
    <w:rsid w:val="0065090A"/>
    <w:pPr>
      <w:ind w:left="4252"/>
    </w:pPr>
  </w:style>
  <w:style w:type="paragraph" w:styleId="Subtitle">
    <w:name w:val="Subtitle"/>
    <w:basedOn w:val="Normal"/>
    <w:qFormat/>
    <w:rsid w:val="0065090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rsid w:val="006509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509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509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509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509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509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509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509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509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509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509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509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509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509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509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509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509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509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509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509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509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509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509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509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509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509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509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509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509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509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509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509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509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65090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5090A"/>
    <w:pPr>
      <w:ind w:left="480" w:hanging="480"/>
    </w:pPr>
  </w:style>
  <w:style w:type="table" w:styleId="TableProfessional">
    <w:name w:val="Table Professional"/>
    <w:basedOn w:val="TableNormal"/>
    <w:rsid w:val="006509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509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509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509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509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509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509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509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88210E"/>
    <w:pPr>
      <w:pBdr>
        <w:bottom w:val="triple" w:sz="4" w:space="1" w:color="365F91" w:themeColor="accent1" w:themeShade="BF"/>
      </w:pBdr>
      <w:spacing w:before="240" w:after="120"/>
      <w:jc w:val="center"/>
      <w:outlineLvl w:val="0"/>
    </w:pPr>
    <w:rPr>
      <w:rFonts w:cs="Arial"/>
      <w:b/>
      <w:bCs/>
      <w:color w:val="365F91" w:themeColor="accent1" w:themeShade="BF"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5090A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sid w:val="0065090A"/>
  </w:style>
  <w:style w:type="paragraph" w:styleId="TOC2">
    <w:name w:val="toc 2"/>
    <w:basedOn w:val="Normal"/>
    <w:next w:val="Normal"/>
    <w:autoRedefine/>
    <w:semiHidden/>
    <w:rsid w:val="0065090A"/>
    <w:pPr>
      <w:ind w:left="240"/>
    </w:pPr>
  </w:style>
  <w:style w:type="paragraph" w:styleId="TOC3">
    <w:name w:val="toc 3"/>
    <w:basedOn w:val="Normal"/>
    <w:next w:val="Normal"/>
    <w:autoRedefine/>
    <w:semiHidden/>
    <w:rsid w:val="0065090A"/>
    <w:pPr>
      <w:ind w:left="480"/>
    </w:pPr>
  </w:style>
  <w:style w:type="paragraph" w:styleId="TOC4">
    <w:name w:val="toc 4"/>
    <w:basedOn w:val="Normal"/>
    <w:next w:val="Normal"/>
    <w:autoRedefine/>
    <w:semiHidden/>
    <w:rsid w:val="0065090A"/>
    <w:pPr>
      <w:ind w:left="720"/>
    </w:pPr>
  </w:style>
  <w:style w:type="paragraph" w:styleId="TOC5">
    <w:name w:val="toc 5"/>
    <w:basedOn w:val="Normal"/>
    <w:next w:val="Normal"/>
    <w:autoRedefine/>
    <w:semiHidden/>
    <w:rsid w:val="0065090A"/>
    <w:pPr>
      <w:ind w:left="960"/>
    </w:pPr>
  </w:style>
  <w:style w:type="paragraph" w:styleId="TOC6">
    <w:name w:val="toc 6"/>
    <w:basedOn w:val="Normal"/>
    <w:next w:val="Normal"/>
    <w:autoRedefine/>
    <w:semiHidden/>
    <w:rsid w:val="0065090A"/>
    <w:pPr>
      <w:ind w:left="1200"/>
    </w:pPr>
  </w:style>
  <w:style w:type="paragraph" w:styleId="TOC7">
    <w:name w:val="toc 7"/>
    <w:basedOn w:val="Normal"/>
    <w:next w:val="Normal"/>
    <w:autoRedefine/>
    <w:semiHidden/>
    <w:rsid w:val="0065090A"/>
    <w:pPr>
      <w:ind w:left="1440"/>
    </w:pPr>
  </w:style>
  <w:style w:type="paragraph" w:styleId="TOC8">
    <w:name w:val="toc 8"/>
    <w:basedOn w:val="Normal"/>
    <w:next w:val="Normal"/>
    <w:autoRedefine/>
    <w:semiHidden/>
    <w:rsid w:val="0065090A"/>
    <w:pPr>
      <w:ind w:left="1680"/>
    </w:pPr>
  </w:style>
  <w:style w:type="paragraph" w:styleId="TOC9">
    <w:name w:val="toc 9"/>
    <w:basedOn w:val="Normal"/>
    <w:next w:val="Normal"/>
    <w:autoRedefine/>
    <w:semiHidden/>
    <w:rsid w:val="0065090A"/>
    <w:pPr>
      <w:ind w:left="1920"/>
    </w:pPr>
  </w:style>
  <w:style w:type="paragraph" w:styleId="ListParagraph">
    <w:name w:val="List Paragraph"/>
    <w:basedOn w:val="Normal"/>
    <w:uiPriority w:val="34"/>
    <w:qFormat/>
    <w:rsid w:val="00992C07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8CE"/>
    <w:rPr>
      <w:rFonts w:ascii="Courier New" w:hAnsi="Courier New" w:cs="Courier New"/>
      <w:color w:val="000000"/>
      <w:lang w:val="en-GB" w:eastAsia="en-GB"/>
    </w:rPr>
  </w:style>
  <w:style w:type="paragraph" w:customStyle="1" w:styleId="Bullets">
    <w:name w:val="Bullets"/>
    <w:basedOn w:val="BodyText"/>
    <w:qFormat/>
    <w:rsid w:val="00607421"/>
    <w:pPr>
      <w:numPr>
        <w:numId w:val="1"/>
      </w:numPr>
      <w:spacing w:before="80"/>
    </w:pPr>
    <w:rPr>
      <w:rFonts w:cs="Arial"/>
    </w:rPr>
  </w:style>
  <w:style w:type="paragraph" w:customStyle="1" w:styleId="Instructions">
    <w:name w:val="Instructions"/>
    <w:basedOn w:val="ListParagraph"/>
    <w:qFormat/>
    <w:rsid w:val="00607421"/>
    <w:pPr>
      <w:numPr>
        <w:numId w:val="12"/>
      </w:numPr>
      <w:spacing w:before="100"/>
      <w:ind w:left="714" w:hanging="357"/>
      <w:contextualSpacing w:val="0"/>
    </w:pPr>
    <w:rPr>
      <w:rFonts w:cs="Arial"/>
    </w:rPr>
  </w:style>
  <w:style w:type="character" w:customStyle="1" w:styleId="HeaderChar">
    <w:name w:val="Header Char"/>
    <w:basedOn w:val="DefaultParagraphFont"/>
    <w:link w:val="Header"/>
    <w:uiPriority w:val="99"/>
    <w:rsid w:val="00BD48F8"/>
    <w:rPr>
      <w:rFonts w:ascii="Trebuchet MS" w:hAnsi="Trebuchet MS"/>
      <w:color w:val="000000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C303FB"/>
  </w:style>
  <w:style w:type="character" w:styleId="Hyperlink">
    <w:name w:val="Hyperlink"/>
    <w:basedOn w:val="DefaultParagraphFont"/>
    <w:uiPriority w:val="99"/>
    <w:unhideWhenUsed/>
    <w:rsid w:val="00B925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B925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5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3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1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5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6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1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7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1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8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6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80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6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090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100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132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86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2996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7500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7453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19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8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53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0986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003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99795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2927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72215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2964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7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0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7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6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7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8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0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8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0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tin\Application%20Data\Microsoft\Templates\SOFT221_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085F57E51F664C83B87C8E4A222F4E" ma:contentTypeVersion="0" ma:contentTypeDescription="Create a new document." ma:contentTypeScope="" ma:versionID="ebc8dd306f6a142732d6c39145b8c6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BAE5D-082B-46B4-9CD3-F81E2701A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B36C56-56CF-4E14-93AE-C8CF79ABE6A3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207FC21-4ADF-4712-8E0D-58CC1C8081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4604E2-7372-4FB6-A04B-41BC18C1A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SOFT221_04.dot</Template>
  <TotalTime>0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SOFT221</vt:lpstr>
    </vt:vector>
  </TitlesOfParts>
  <Company>University of Plymouth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SOFT221</dc:title>
  <dc:creator>none</dc:creator>
  <cp:lastModifiedBy>Luke Waller</cp:lastModifiedBy>
  <cp:revision>2</cp:revision>
  <cp:lastPrinted>2020-02-19T13:57:00Z</cp:lastPrinted>
  <dcterms:created xsi:type="dcterms:W3CDTF">2020-02-27T11:18:00Z</dcterms:created>
  <dcterms:modified xsi:type="dcterms:W3CDTF">2020-02-27T11:18:00Z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0x010100EF085F57E51F664C83B87C8E4A222F4E</vt:lpwstr>
  </property>
  <property fmtid="{D5CDD505-2E9C-101B-9397-08002B2CF9AE}" pid="3" name="PAPERS2_INFO_01">
    <vt:lpwstr>&lt;info&gt;&lt;style id="http://www.zotero.org/styles/apa"/&gt;&lt;format class="1"/&gt;&lt;/info&gt;PAPERS2_INFO_END</vt:lpwstr>
  </property>
  <property fmtid="{D5CDD505-2E9C-101B-9397-08002B2CF9AE}" pid="4" name="MTMacEqns">
    <vt:bool>true</vt:bool>
  </property>
</Properties>
</file>